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009"/>
        <w:gridCol w:w="4313"/>
      </w:tblGrid>
      <w:tr w:rsidR="00627430" w:rsidRPr="00A85B6F" w:rsidTr="003B5C53">
        <w:tc>
          <w:tcPr>
            <w:tcW w:w="6204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6004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6004"/>
            </w:tblGrid>
            <w:tr w:rsidR="00627430" w:rsidRPr="00A85B6F" w:rsidTr="00ED4969">
              <w:trPr>
                <w:trHeight w:hRule="exact" w:val="216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p w:rsidR="00627430" w:rsidRPr="00F92487" w:rsidRDefault="00627430" w:rsidP="003B5C53">
                  <w:pPr>
                    <w:pStyle w:val="Ttulo1"/>
                    <w:rPr>
                      <w:rFonts w:asciiTheme="minorHAnsi" w:hAnsiTheme="minorHAnsi"/>
                    </w:rPr>
                  </w:pPr>
                  <w:sdt>
                    <w:sdtPr>
                      <w:rPr>
                        <w:rFonts w:asciiTheme="minorHAnsi" w:hAnsiTheme="minorHAnsi"/>
                      </w:rPr>
                      <w:alias w:val="Escriba el nombre del destinatario:"/>
                      <w:tag w:val="Escriba el nombre del destinatario:"/>
                      <w:id w:val="2044861746"/>
                      <w:placeholder>
                        <w:docPart w:val="223BACF8F71D4734942486901D91D672"/>
                      </w:placeholder>
                      <w:showingPlcHdr/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Content>
                      <w:r w:rsidRPr="00F92487">
                        <w:rPr>
                          <w:rFonts w:asciiTheme="minorHAnsi" w:hAnsiTheme="minorHAnsi"/>
                          <w:lang w:bidi="es-ES"/>
                        </w:rPr>
                        <w:t>Nombre del destinatario</w:t>
                      </w:r>
                    </w:sdtContent>
                  </w:sdt>
                </w:p>
                <w:p w:rsidR="00627430" w:rsidRPr="00F92487" w:rsidRDefault="00627430" w:rsidP="003B5C53">
                  <w:pPr>
                    <w:pStyle w:val="Ttulo2"/>
                    <w:rPr>
                      <w:rFonts w:asciiTheme="minorHAnsi" w:hAnsiTheme="minorHAnsi"/>
                      <w:b w:val="0"/>
                    </w:rPr>
                  </w:pPr>
                  <w:r w:rsidRPr="005163A7">
                    <w:rPr>
                      <w:noProof/>
                    </w:rPr>
                    <w:t>Desarrolladora</w:t>
                  </w:r>
                  <w:r w:rsidRPr="00F92487">
                    <w:rPr>
                      <w:rFonts w:asciiTheme="minorHAnsi" w:hAnsiTheme="minorHAnsi"/>
                      <w:b w:val="0"/>
                      <w:lang w:bidi="es-ES"/>
                    </w:rPr>
                    <w:t xml:space="preserve"> | </w:t>
                  </w:r>
                  <w:r w:rsidRPr="005163A7">
                    <w:rPr>
                      <w:noProof/>
                    </w:rPr>
                    <w:t>ana.perez@example.com</w:t>
                  </w:r>
                </w:p>
                <w:p w:rsidR="00627430" w:rsidRPr="00F92487" w:rsidRDefault="00627430" w:rsidP="003B5C53">
                  <w:pPr>
                    <w:pStyle w:val="Ttulo2"/>
                    <w:rPr>
                      <w:rFonts w:asciiTheme="minorHAnsi" w:hAnsiTheme="minorHAnsi"/>
                      <w:b w:val="0"/>
                    </w:rPr>
                  </w:pPr>
                  <w:r w:rsidRPr="005163A7">
                    <w:rPr>
                      <w:noProof/>
                    </w:rPr>
                    <w:t>123456789</w:t>
                  </w:r>
                  <w:r w:rsidRPr="00F92487">
                    <w:rPr>
                      <w:rFonts w:asciiTheme="minorHAnsi" w:hAnsiTheme="minorHAnsi"/>
                      <w:b w:val="0"/>
                      <w:lang w:bidi="es-ES"/>
                    </w:rPr>
                    <w:t xml:space="preserve"> </w:t>
                  </w:r>
                </w:p>
              </w:tc>
            </w:tr>
            <w:tr w:rsidR="00627430" w:rsidRPr="00A85B6F" w:rsidTr="00ED4969">
              <w:trPr>
                <w:trHeight w:val="806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:rsidR="00627430" w:rsidRPr="00F92487" w:rsidRDefault="00627430" w:rsidP="003B5C53">
                  <w:pPr>
                    <w:pStyle w:val="Fecha"/>
                  </w:pPr>
                  <w:r w:rsidRPr="00F92487">
                    <w:t>15/03/2024</w:t>
                  </w:r>
                </w:p>
                <w:p w:rsidR="00627430" w:rsidRPr="00F92487" w:rsidRDefault="00627430" w:rsidP="003B5C53">
                  <w:pPr>
                    <w:pStyle w:val="Saludo"/>
                  </w:pPr>
                  <w:r>
                    <w:rPr>
                      <w:noProof/>
                    </w:rPr>
                    <w:t>Estimado/a Ana Pérez:</w:t>
                  </w:r>
                </w:p>
                <w:p w:rsidR="00627430" w:rsidRPr="00F92487" w:rsidRDefault="00627430" w:rsidP="003B5C53">
                  <w:pPr>
                    <w:rPr>
                      <w:rFonts w:cs="Segoe UI"/>
                      <w:color w:val="111111"/>
                      <w:shd w:val="clear" w:color="auto" w:fill="F7F7F7"/>
                    </w:rPr>
                  </w:pPr>
                  <w:r w:rsidRPr="00F92487">
                    <w:rPr>
                      <w:rFonts w:cs="Segoe UI"/>
                      <w:color w:val="111111"/>
                      <w:shd w:val="clear" w:color="auto" w:fill="F7F7F7"/>
                    </w:rPr>
                    <w:t>El propósito de la presente es informar sobre algunos errores identificados en el diagrama de flujo del cajero automático. Agradecemos su atención y cooperación para corregir estos inconvenientes.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Cuando el usuario ingresa mal la contraseña el programa lo dirige al inicio y no a intentar la contraseña nuevamente.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Cuando el usuario termina una transacción el programa lo dirige a realizar depósito y no al menú de opciones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Cuando el usuario ve su estado de cuenta no tiene una opción para regresar al menú de opciones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Esta la opción de depositar cuando en un cajero automático no se puede hacer eso.</w:t>
                  </w:r>
                </w:p>
                <w:p w:rsidR="00627430" w:rsidRPr="00F92487" w:rsidRDefault="00627430" w:rsidP="003B5C53">
                  <w:pPr>
                    <w:pStyle w:val="Cierre"/>
                  </w:pPr>
                  <w:sdt>
                    <w:sdtPr>
                      <w:alias w:val="Atentamente:"/>
                      <w:tag w:val="Atentamente:"/>
                      <w:id w:val="1167130124"/>
                      <w:placeholder>
                        <w:docPart w:val="ABB7A65EB4D64F1888FD619A11DC6F8D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F92487">
                        <w:rPr>
                          <w:lang w:bidi="es-ES"/>
                        </w:rPr>
                        <w:t>Atentamente</w:t>
                      </w:r>
                    </w:sdtContent>
                  </w:sdt>
                  <w:r w:rsidRPr="00F92487">
                    <w:rPr>
                      <w:lang w:bidi="es-ES"/>
                    </w:rPr>
                    <w:t>,</w:t>
                  </w:r>
                </w:p>
                <w:sdt>
                  <w:sdtPr>
                    <w:alias w:val="Escriba su nombre:"/>
                    <w:tag w:val="Escriba su nombre:"/>
                    <w:id w:val="-1411686888"/>
                    <w:placeholder>
                      <w:docPart w:val="66D56AC0E694451FA595359A55BAFF53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Content>
                    <w:p w:rsidR="00627430" w:rsidRPr="00F92487" w:rsidRDefault="00627430" w:rsidP="003B5C53">
                      <w:pPr>
                        <w:pStyle w:val="Firma"/>
                      </w:pPr>
                      <w:r w:rsidRPr="00F92487">
                        <w:t>El Cafecito</w:t>
                      </w:r>
                    </w:p>
                  </w:sdtContent>
                </w:sdt>
              </w:tc>
            </w:tr>
          </w:tbl>
          <w:p w:rsidR="00627430" w:rsidRPr="00A85B6F" w:rsidRDefault="00627430" w:rsidP="003B5C53"/>
        </w:tc>
        <w:tc>
          <w:tcPr>
            <w:tcW w:w="4452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627430" w:rsidRPr="00A85B6F" w:rsidTr="00F92487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FFFF" w:themeFill="background1"/>
                  <w:tcMar>
                    <w:top w:w="0" w:type="dxa"/>
                  </w:tcMar>
                </w:tcPr>
                <w:p w:rsidR="00627430" w:rsidRPr="00A85B6F" w:rsidRDefault="00627430" w:rsidP="003B5C53">
                  <w:pPr>
                    <w:pStyle w:val="Ttulo1"/>
                  </w:pPr>
                  <w:r>
                    <w:rPr>
                      <w:noProof/>
                      <w:lang w:eastAsia="es-ES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383493</wp:posOffset>
                        </wp:positionH>
                        <wp:positionV relativeFrom="paragraph">
                          <wp:posOffset>271202</wp:posOffset>
                        </wp:positionV>
                        <wp:extent cx="1583055" cy="1543685"/>
                        <wp:effectExtent l="0" t="0" r="0" b="0"/>
                        <wp:wrapSquare wrapText="bothSides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Sin título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3055" cy="1543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:rsidR="00627430" w:rsidRPr="00FC03C6" w:rsidRDefault="00627430" w:rsidP="00FC03C6">
                  <w:pPr>
                    <w:pStyle w:val="Ttulo2"/>
                  </w:pPr>
                </w:p>
                <w:p w:rsidR="00627430" w:rsidRPr="00FC03C6" w:rsidRDefault="00627430" w:rsidP="00FC03C6">
                  <w:pPr>
                    <w:pStyle w:val="Ttulo2"/>
                  </w:pPr>
                </w:p>
                <w:p w:rsidR="00627430" w:rsidRPr="00FC03C6" w:rsidRDefault="00627430" w:rsidP="00FC03C6">
                  <w:pPr>
                    <w:pStyle w:val="Ttulo2"/>
                  </w:pPr>
                </w:p>
                <w:p w:rsidR="00627430" w:rsidRPr="00FC03C6" w:rsidRDefault="00627430" w:rsidP="003B5C53">
                  <w:pPr>
                    <w:pStyle w:val="Ttulo2"/>
                  </w:pPr>
                </w:p>
              </w:tc>
            </w:tr>
          </w:tbl>
          <w:p w:rsidR="00627430" w:rsidRPr="00A85B6F" w:rsidRDefault="00627430" w:rsidP="003B5C53"/>
        </w:tc>
      </w:tr>
    </w:tbl>
    <w:p w:rsidR="00627430" w:rsidRDefault="00627430" w:rsidP="00FC03C6">
      <w:pPr>
        <w:sectPr w:rsidR="00627430" w:rsidSect="00627430">
          <w:footerReference w:type="default" r:id="rId11"/>
          <w:headerReference w:type="first" r:id="rId12"/>
          <w:pgSz w:w="11906" w:h="16838" w:code="9"/>
          <w:pgMar w:top="792" w:right="792" w:bottom="792" w:left="792" w:header="792" w:footer="576" w:gutter="0"/>
          <w:pgNumType w:start="1"/>
          <w:cols w:space="720"/>
          <w:titlePg/>
          <w:docGrid w:linePitch="360"/>
        </w:sect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009"/>
        <w:gridCol w:w="4313"/>
      </w:tblGrid>
      <w:tr w:rsidR="00627430" w:rsidRPr="00A85B6F" w:rsidTr="003B5C53">
        <w:tc>
          <w:tcPr>
            <w:tcW w:w="6204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6004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6004"/>
            </w:tblGrid>
            <w:tr w:rsidR="00627430" w:rsidRPr="00A85B6F" w:rsidTr="00ED4969">
              <w:trPr>
                <w:trHeight w:hRule="exact" w:val="216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p w:rsidR="00627430" w:rsidRPr="00F92487" w:rsidRDefault="00627430" w:rsidP="003B5C53">
                  <w:pPr>
                    <w:pStyle w:val="Ttulo1"/>
                    <w:rPr>
                      <w:rFonts w:asciiTheme="minorHAnsi" w:hAnsiTheme="minorHAnsi"/>
                    </w:rPr>
                  </w:pPr>
                  <w:sdt>
                    <w:sdtPr>
                      <w:rPr>
                        <w:rFonts w:asciiTheme="minorHAnsi" w:hAnsiTheme="minorHAnsi"/>
                      </w:rPr>
                      <w:alias w:val="Escriba el nombre del destinatario:"/>
                      <w:tag w:val="Escriba el nombre del destinatario:"/>
                      <w:id w:val="-562944261"/>
                      <w:placeholder>
                        <w:docPart w:val="F666CF6E6B9C419FB1952B707BE1DABD"/>
                      </w:placeholder>
                      <w:showingPlcHdr/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Content>
                      <w:r w:rsidRPr="00F92487">
                        <w:rPr>
                          <w:rFonts w:asciiTheme="minorHAnsi" w:hAnsiTheme="minorHAnsi"/>
                          <w:lang w:bidi="es-ES"/>
                        </w:rPr>
                        <w:t>Nombre del destinatario</w:t>
                      </w:r>
                    </w:sdtContent>
                  </w:sdt>
                </w:p>
                <w:p w:rsidR="00627430" w:rsidRPr="00F92487" w:rsidRDefault="00627430" w:rsidP="003B5C53">
                  <w:pPr>
                    <w:pStyle w:val="Ttulo2"/>
                    <w:rPr>
                      <w:rFonts w:asciiTheme="minorHAnsi" w:hAnsiTheme="minorHAnsi"/>
                      <w:b w:val="0"/>
                    </w:rPr>
                  </w:pPr>
                  <w:r w:rsidRPr="005163A7">
                    <w:rPr>
                      <w:noProof/>
                    </w:rPr>
                    <w:t>Analista</w:t>
                  </w:r>
                  <w:r w:rsidRPr="00F92487">
                    <w:rPr>
                      <w:rFonts w:asciiTheme="minorHAnsi" w:hAnsiTheme="minorHAnsi"/>
                      <w:b w:val="0"/>
                      <w:lang w:bidi="es-ES"/>
                    </w:rPr>
                    <w:t xml:space="preserve"> | </w:t>
                  </w:r>
                  <w:r w:rsidRPr="005163A7">
                    <w:rPr>
                      <w:noProof/>
                    </w:rPr>
                    <w:t>juan.rodriguez@example.com</w:t>
                  </w:r>
                </w:p>
                <w:p w:rsidR="00627430" w:rsidRPr="00F92487" w:rsidRDefault="00627430" w:rsidP="003B5C53">
                  <w:pPr>
                    <w:pStyle w:val="Ttulo2"/>
                    <w:rPr>
                      <w:rFonts w:asciiTheme="minorHAnsi" w:hAnsiTheme="minorHAnsi"/>
                      <w:b w:val="0"/>
                    </w:rPr>
                  </w:pPr>
                  <w:r w:rsidRPr="005163A7">
                    <w:rPr>
                      <w:noProof/>
                    </w:rPr>
                    <w:t>123456780</w:t>
                  </w:r>
                  <w:r w:rsidRPr="00F92487">
                    <w:rPr>
                      <w:rFonts w:asciiTheme="minorHAnsi" w:hAnsiTheme="minorHAnsi"/>
                      <w:b w:val="0"/>
                      <w:lang w:bidi="es-ES"/>
                    </w:rPr>
                    <w:t xml:space="preserve"> </w:t>
                  </w:r>
                </w:p>
              </w:tc>
            </w:tr>
            <w:tr w:rsidR="00627430" w:rsidRPr="00A85B6F" w:rsidTr="00ED4969">
              <w:trPr>
                <w:trHeight w:val="806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:rsidR="00627430" w:rsidRPr="00F92487" w:rsidRDefault="00627430" w:rsidP="003B5C53">
                  <w:pPr>
                    <w:pStyle w:val="Fecha"/>
                  </w:pPr>
                  <w:r w:rsidRPr="00F92487">
                    <w:t>15/03/2024</w:t>
                  </w:r>
                </w:p>
                <w:p w:rsidR="00627430" w:rsidRPr="00F92487" w:rsidRDefault="00627430" w:rsidP="003B5C53">
                  <w:pPr>
                    <w:pStyle w:val="Saludo"/>
                  </w:pPr>
                  <w:r>
                    <w:rPr>
                      <w:noProof/>
                    </w:rPr>
                    <w:t>Estimado/a Juan Rodríguez:</w:t>
                  </w:r>
                </w:p>
                <w:p w:rsidR="00627430" w:rsidRPr="00F92487" w:rsidRDefault="00627430" w:rsidP="003B5C53">
                  <w:pPr>
                    <w:rPr>
                      <w:rFonts w:cs="Segoe UI"/>
                      <w:color w:val="111111"/>
                      <w:shd w:val="clear" w:color="auto" w:fill="F7F7F7"/>
                    </w:rPr>
                  </w:pPr>
                  <w:r w:rsidRPr="00F92487">
                    <w:rPr>
                      <w:rFonts w:cs="Segoe UI"/>
                      <w:color w:val="111111"/>
                      <w:shd w:val="clear" w:color="auto" w:fill="F7F7F7"/>
                    </w:rPr>
                    <w:t>El propósito de la presente es informar sobre algunos errores identificados en el diagrama de flujo del cajero automático. Agradecemos su atención y cooperación para corregir estos inconvenientes.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Cuando el usuario ingresa mal la contraseña el programa lo dirige al inicio y no a intentar la contraseña nuevamente.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Cuando el usuario termina una transacción el programa lo dirige a realizar depósito y no al menú de opciones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Cuando el usuario ve su estado de cuenta no tiene una opción para regresar al menú de opciones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Esta la opción de depositar cuando en un cajero automático no se puede hacer eso.</w:t>
                  </w:r>
                </w:p>
                <w:p w:rsidR="00627430" w:rsidRPr="00F92487" w:rsidRDefault="00627430" w:rsidP="003B5C53">
                  <w:pPr>
                    <w:pStyle w:val="Cierre"/>
                  </w:pPr>
                  <w:sdt>
                    <w:sdtPr>
                      <w:alias w:val="Atentamente:"/>
                      <w:tag w:val="Atentamente:"/>
                      <w:id w:val="-1390807956"/>
                      <w:placeholder>
                        <w:docPart w:val="C00521554FC44BD2B73F351F57D5A842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F92487">
                        <w:rPr>
                          <w:lang w:bidi="es-ES"/>
                        </w:rPr>
                        <w:t>Atentamente</w:t>
                      </w:r>
                    </w:sdtContent>
                  </w:sdt>
                  <w:r w:rsidRPr="00F92487">
                    <w:rPr>
                      <w:lang w:bidi="es-ES"/>
                    </w:rPr>
                    <w:t>,</w:t>
                  </w:r>
                </w:p>
                <w:sdt>
                  <w:sdtPr>
                    <w:alias w:val="Escriba su nombre:"/>
                    <w:tag w:val="Escriba su nombre:"/>
                    <w:id w:val="861634432"/>
                    <w:placeholder>
                      <w:docPart w:val="5E57DCC2A0EA47739D349F74A31647F1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Content>
                    <w:p w:rsidR="00627430" w:rsidRPr="00F92487" w:rsidRDefault="00627430" w:rsidP="003B5C53">
                      <w:pPr>
                        <w:pStyle w:val="Firma"/>
                      </w:pPr>
                      <w:r w:rsidRPr="00F92487">
                        <w:t>El Cafecito</w:t>
                      </w:r>
                    </w:p>
                  </w:sdtContent>
                </w:sdt>
              </w:tc>
            </w:tr>
          </w:tbl>
          <w:p w:rsidR="00627430" w:rsidRPr="00A85B6F" w:rsidRDefault="00627430" w:rsidP="003B5C53"/>
        </w:tc>
        <w:tc>
          <w:tcPr>
            <w:tcW w:w="4452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627430" w:rsidRPr="00A85B6F" w:rsidTr="00F92487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FFFF" w:themeFill="background1"/>
                  <w:tcMar>
                    <w:top w:w="0" w:type="dxa"/>
                  </w:tcMar>
                </w:tcPr>
                <w:p w:rsidR="00627430" w:rsidRPr="00A85B6F" w:rsidRDefault="00627430" w:rsidP="003B5C53">
                  <w:pPr>
                    <w:pStyle w:val="Ttulo1"/>
                  </w:pPr>
                  <w:r>
                    <w:rPr>
                      <w:noProof/>
                      <w:lang w:eastAsia="es-ES"/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383493</wp:posOffset>
                        </wp:positionH>
                        <wp:positionV relativeFrom="paragraph">
                          <wp:posOffset>271202</wp:posOffset>
                        </wp:positionV>
                        <wp:extent cx="1583055" cy="1543685"/>
                        <wp:effectExtent l="0" t="0" r="0" b="0"/>
                        <wp:wrapSquare wrapText="bothSides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Sin título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3055" cy="1543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:rsidR="00627430" w:rsidRPr="00FC03C6" w:rsidRDefault="00627430" w:rsidP="00FC03C6">
                  <w:pPr>
                    <w:pStyle w:val="Ttulo2"/>
                  </w:pPr>
                </w:p>
                <w:p w:rsidR="00627430" w:rsidRPr="00FC03C6" w:rsidRDefault="00627430" w:rsidP="00FC03C6">
                  <w:pPr>
                    <w:pStyle w:val="Ttulo2"/>
                  </w:pPr>
                </w:p>
                <w:p w:rsidR="00627430" w:rsidRPr="00FC03C6" w:rsidRDefault="00627430" w:rsidP="00FC03C6">
                  <w:pPr>
                    <w:pStyle w:val="Ttulo2"/>
                  </w:pPr>
                </w:p>
                <w:p w:rsidR="00627430" w:rsidRPr="00FC03C6" w:rsidRDefault="00627430" w:rsidP="003B5C53">
                  <w:pPr>
                    <w:pStyle w:val="Ttulo2"/>
                  </w:pPr>
                </w:p>
              </w:tc>
            </w:tr>
          </w:tbl>
          <w:p w:rsidR="00627430" w:rsidRPr="00A85B6F" w:rsidRDefault="00627430" w:rsidP="003B5C53"/>
        </w:tc>
      </w:tr>
    </w:tbl>
    <w:p w:rsidR="00627430" w:rsidRDefault="00627430" w:rsidP="00FC03C6">
      <w:pPr>
        <w:sectPr w:rsidR="00627430" w:rsidSect="00627430">
          <w:footerReference w:type="default" r:id="rId13"/>
          <w:headerReference w:type="first" r:id="rId14"/>
          <w:pgSz w:w="11906" w:h="16838" w:code="9"/>
          <w:pgMar w:top="792" w:right="792" w:bottom="792" w:left="792" w:header="792" w:footer="576" w:gutter="0"/>
          <w:pgNumType w:start="1"/>
          <w:cols w:space="720"/>
          <w:titlePg/>
          <w:docGrid w:linePitch="360"/>
        </w:sect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009"/>
        <w:gridCol w:w="4313"/>
      </w:tblGrid>
      <w:tr w:rsidR="00627430" w:rsidRPr="00A85B6F" w:rsidTr="003B5C53">
        <w:tc>
          <w:tcPr>
            <w:tcW w:w="6204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6004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6004"/>
            </w:tblGrid>
            <w:tr w:rsidR="00627430" w:rsidRPr="00A85B6F" w:rsidTr="00ED4969">
              <w:trPr>
                <w:trHeight w:hRule="exact" w:val="216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p w:rsidR="00627430" w:rsidRPr="00F92487" w:rsidRDefault="00627430" w:rsidP="003B5C53">
                  <w:pPr>
                    <w:pStyle w:val="Ttulo1"/>
                    <w:rPr>
                      <w:rFonts w:asciiTheme="minorHAnsi" w:hAnsiTheme="minorHAnsi"/>
                    </w:rPr>
                  </w:pPr>
                  <w:sdt>
                    <w:sdtPr>
                      <w:rPr>
                        <w:rFonts w:asciiTheme="minorHAnsi" w:hAnsiTheme="minorHAnsi"/>
                      </w:rPr>
                      <w:alias w:val="Escriba el nombre del destinatario:"/>
                      <w:tag w:val="Escriba el nombre del destinatario:"/>
                      <w:id w:val="1416442464"/>
                      <w:placeholder>
                        <w:docPart w:val="4BC8D3C4EE614A5495E3C59A84C743C1"/>
                      </w:placeholder>
                      <w:showingPlcHdr/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Content>
                      <w:r w:rsidRPr="00F92487">
                        <w:rPr>
                          <w:rFonts w:asciiTheme="minorHAnsi" w:hAnsiTheme="minorHAnsi"/>
                          <w:lang w:bidi="es-ES"/>
                        </w:rPr>
                        <w:t>Nombre del destinatario</w:t>
                      </w:r>
                    </w:sdtContent>
                  </w:sdt>
                </w:p>
                <w:p w:rsidR="00627430" w:rsidRPr="00F92487" w:rsidRDefault="00627430" w:rsidP="003B5C53">
                  <w:pPr>
                    <w:pStyle w:val="Ttulo2"/>
                    <w:rPr>
                      <w:rFonts w:asciiTheme="minorHAnsi" w:hAnsiTheme="minorHAnsi"/>
                      <w:b w:val="0"/>
                    </w:rPr>
                  </w:pPr>
                  <w:r w:rsidRPr="005163A7">
                    <w:rPr>
                      <w:noProof/>
                    </w:rPr>
                    <w:t>Diseñadora</w:t>
                  </w:r>
                  <w:r w:rsidRPr="00F92487">
                    <w:rPr>
                      <w:rFonts w:asciiTheme="minorHAnsi" w:hAnsiTheme="minorHAnsi"/>
                      <w:b w:val="0"/>
                      <w:lang w:bidi="es-ES"/>
                    </w:rPr>
                    <w:t xml:space="preserve"> | </w:t>
                  </w:r>
                  <w:r w:rsidRPr="005163A7">
                    <w:rPr>
                      <w:noProof/>
                    </w:rPr>
                    <w:t>maria.garcia@example.com</w:t>
                  </w:r>
                </w:p>
                <w:p w:rsidR="00627430" w:rsidRPr="00F92487" w:rsidRDefault="00627430" w:rsidP="003B5C53">
                  <w:pPr>
                    <w:pStyle w:val="Ttulo2"/>
                    <w:rPr>
                      <w:rFonts w:asciiTheme="minorHAnsi" w:hAnsiTheme="minorHAnsi"/>
                      <w:b w:val="0"/>
                    </w:rPr>
                  </w:pPr>
                  <w:r w:rsidRPr="005163A7">
                    <w:rPr>
                      <w:noProof/>
                    </w:rPr>
                    <w:t>123456781</w:t>
                  </w:r>
                  <w:r w:rsidRPr="00F92487">
                    <w:rPr>
                      <w:rFonts w:asciiTheme="minorHAnsi" w:hAnsiTheme="minorHAnsi"/>
                      <w:b w:val="0"/>
                      <w:lang w:bidi="es-ES"/>
                    </w:rPr>
                    <w:t xml:space="preserve"> </w:t>
                  </w:r>
                </w:p>
              </w:tc>
            </w:tr>
            <w:tr w:rsidR="00627430" w:rsidRPr="00A85B6F" w:rsidTr="00ED4969">
              <w:trPr>
                <w:trHeight w:val="806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:rsidR="00627430" w:rsidRPr="00F92487" w:rsidRDefault="00627430" w:rsidP="003B5C53">
                  <w:pPr>
                    <w:pStyle w:val="Fecha"/>
                  </w:pPr>
                  <w:r w:rsidRPr="00F92487">
                    <w:t>15/03/2024</w:t>
                  </w:r>
                </w:p>
                <w:p w:rsidR="00627430" w:rsidRPr="00F92487" w:rsidRDefault="00627430" w:rsidP="003B5C53">
                  <w:pPr>
                    <w:pStyle w:val="Saludo"/>
                  </w:pPr>
                  <w:r>
                    <w:rPr>
                      <w:noProof/>
                    </w:rPr>
                    <w:t>Estimado/a María García:</w:t>
                  </w:r>
                </w:p>
                <w:p w:rsidR="00627430" w:rsidRPr="00F92487" w:rsidRDefault="00627430" w:rsidP="003B5C53">
                  <w:pPr>
                    <w:rPr>
                      <w:rFonts w:cs="Segoe UI"/>
                      <w:color w:val="111111"/>
                      <w:shd w:val="clear" w:color="auto" w:fill="F7F7F7"/>
                    </w:rPr>
                  </w:pPr>
                  <w:r w:rsidRPr="00F92487">
                    <w:rPr>
                      <w:rFonts w:cs="Segoe UI"/>
                      <w:color w:val="111111"/>
                      <w:shd w:val="clear" w:color="auto" w:fill="F7F7F7"/>
                    </w:rPr>
                    <w:t>El propósito de la presente es informar sobre algunos errores identificados en el diagrama de flujo del cajero automático. Agradecemos su atención y cooperación para corregir estos inconvenientes.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Cuando el usuario ingresa mal la contraseña el programa lo dirige al inicio y no a intentar la contraseña nuevamente.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Cuando el usuario termina una transacción el programa lo dirige a realizar depósito y no al menú de opciones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Cuando el usuario ve su estado de cuenta no tiene una opción para regresar al menú de opciones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Esta la opción de depositar cuando en un cajero automático no se puede hacer eso.</w:t>
                  </w:r>
                </w:p>
                <w:p w:rsidR="00627430" w:rsidRPr="00F92487" w:rsidRDefault="00627430" w:rsidP="003B5C53">
                  <w:pPr>
                    <w:pStyle w:val="Cierre"/>
                  </w:pPr>
                  <w:sdt>
                    <w:sdtPr>
                      <w:alias w:val="Atentamente:"/>
                      <w:tag w:val="Atentamente:"/>
                      <w:id w:val="-304942329"/>
                      <w:placeholder>
                        <w:docPart w:val="5583CA1B96EB44B1A34F346B7DEA3BB8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F92487">
                        <w:rPr>
                          <w:lang w:bidi="es-ES"/>
                        </w:rPr>
                        <w:t>Atentamente</w:t>
                      </w:r>
                    </w:sdtContent>
                  </w:sdt>
                  <w:r w:rsidRPr="00F92487">
                    <w:rPr>
                      <w:lang w:bidi="es-ES"/>
                    </w:rPr>
                    <w:t>,</w:t>
                  </w:r>
                </w:p>
                <w:sdt>
                  <w:sdtPr>
                    <w:alias w:val="Escriba su nombre:"/>
                    <w:tag w:val="Escriba su nombre:"/>
                    <w:id w:val="-1151754799"/>
                    <w:placeholder>
                      <w:docPart w:val="4D603D69842F417196547D098F82AB53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Content>
                    <w:p w:rsidR="00627430" w:rsidRPr="00F92487" w:rsidRDefault="00627430" w:rsidP="003B5C53">
                      <w:pPr>
                        <w:pStyle w:val="Firma"/>
                      </w:pPr>
                      <w:r w:rsidRPr="00F92487">
                        <w:t>El Cafecito</w:t>
                      </w:r>
                    </w:p>
                  </w:sdtContent>
                </w:sdt>
              </w:tc>
            </w:tr>
          </w:tbl>
          <w:p w:rsidR="00627430" w:rsidRPr="00A85B6F" w:rsidRDefault="00627430" w:rsidP="003B5C53"/>
        </w:tc>
        <w:tc>
          <w:tcPr>
            <w:tcW w:w="4452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627430" w:rsidRPr="00A85B6F" w:rsidTr="00F92487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FFFF" w:themeFill="background1"/>
                  <w:tcMar>
                    <w:top w:w="0" w:type="dxa"/>
                  </w:tcMar>
                </w:tcPr>
                <w:p w:rsidR="00627430" w:rsidRPr="00A85B6F" w:rsidRDefault="00627430" w:rsidP="003B5C53">
                  <w:pPr>
                    <w:pStyle w:val="Ttulo1"/>
                  </w:pPr>
                  <w:r>
                    <w:rPr>
                      <w:noProof/>
                      <w:lang w:eastAsia="es-ES"/>
                    </w:rPr>
                    <w:drawing>
                      <wp:anchor distT="0" distB="0" distL="114300" distR="114300" simplePos="0" relativeHeight="251663360" behindDoc="0" locked="0" layoutInCell="1" allowOverlap="1">
                        <wp:simplePos x="0" y="0"/>
                        <wp:positionH relativeFrom="column">
                          <wp:posOffset>383493</wp:posOffset>
                        </wp:positionH>
                        <wp:positionV relativeFrom="paragraph">
                          <wp:posOffset>271202</wp:posOffset>
                        </wp:positionV>
                        <wp:extent cx="1583055" cy="1543685"/>
                        <wp:effectExtent l="0" t="0" r="0" b="0"/>
                        <wp:wrapSquare wrapText="bothSides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Sin título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3055" cy="1543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:rsidR="00627430" w:rsidRPr="00FC03C6" w:rsidRDefault="00627430" w:rsidP="00FC03C6">
                  <w:pPr>
                    <w:pStyle w:val="Ttulo2"/>
                  </w:pPr>
                </w:p>
                <w:p w:rsidR="00627430" w:rsidRPr="00FC03C6" w:rsidRDefault="00627430" w:rsidP="00FC03C6">
                  <w:pPr>
                    <w:pStyle w:val="Ttulo2"/>
                  </w:pPr>
                </w:p>
                <w:p w:rsidR="00627430" w:rsidRPr="00FC03C6" w:rsidRDefault="00627430" w:rsidP="00FC03C6">
                  <w:pPr>
                    <w:pStyle w:val="Ttulo2"/>
                  </w:pPr>
                </w:p>
                <w:p w:rsidR="00627430" w:rsidRPr="00FC03C6" w:rsidRDefault="00627430" w:rsidP="003B5C53">
                  <w:pPr>
                    <w:pStyle w:val="Ttulo2"/>
                  </w:pPr>
                </w:p>
              </w:tc>
            </w:tr>
          </w:tbl>
          <w:p w:rsidR="00627430" w:rsidRPr="00A85B6F" w:rsidRDefault="00627430" w:rsidP="003B5C53"/>
        </w:tc>
      </w:tr>
    </w:tbl>
    <w:p w:rsidR="00627430" w:rsidRDefault="00627430" w:rsidP="00FC03C6">
      <w:pPr>
        <w:sectPr w:rsidR="00627430" w:rsidSect="00627430">
          <w:footerReference w:type="default" r:id="rId15"/>
          <w:headerReference w:type="first" r:id="rId16"/>
          <w:pgSz w:w="11906" w:h="16838" w:code="9"/>
          <w:pgMar w:top="792" w:right="792" w:bottom="792" w:left="792" w:header="792" w:footer="576" w:gutter="0"/>
          <w:pgNumType w:start="1"/>
          <w:cols w:space="720"/>
          <w:titlePg/>
          <w:docGrid w:linePitch="360"/>
        </w:sect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009"/>
        <w:gridCol w:w="4313"/>
      </w:tblGrid>
      <w:tr w:rsidR="00627430" w:rsidRPr="00A85B6F" w:rsidTr="003B5C53">
        <w:tc>
          <w:tcPr>
            <w:tcW w:w="6204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6004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6004"/>
            </w:tblGrid>
            <w:tr w:rsidR="00627430" w:rsidRPr="00A85B6F" w:rsidTr="00ED4969">
              <w:trPr>
                <w:trHeight w:hRule="exact" w:val="216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p w:rsidR="00627430" w:rsidRPr="00F92487" w:rsidRDefault="00627430" w:rsidP="003B5C53">
                  <w:pPr>
                    <w:pStyle w:val="Ttulo1"/>
                    <w:rPr>
                      <w:rFonts w:asciiTheme="minorHAnsi" w:hAnsiTheme="minorHAnsi"/>
                    </w:rPr>
                  </w:pPr>
                  <w:sdt>
                    <w:sdtPr>
                      <w:rPr>
                        <w:rFonts w:asciiTheme="minorHAnsi" w:hAnsiTheme="minorHAnsi"/>
                      </w:rPr>
                      <w:alias w:val="Escriba el nombre del destinatario:"/>
                      <w:tag w:val="Escriba el nombre del destinatario:"/>
                      <w:id w:val="1260488750"/>
                      <w:placeholder>
                        <w:docPart w:val="01FE063269454ABD8601FD647F37E1D9"/>
                      </w:placeholder>
                      <w:showingPlcHdr/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Content>
                      <w:r w:rsidRPr="00F92487">
                        <w:rPr>
                          <w:rFonts w:asciiTheme="minorHAnsi" w:hAnsiTheme="minorHAnsi"/>
                          <w:lang w:bidi="es-ES"/>
                        </w:rPr>
                        <w:t>Nombre del destinatario</w:t>
                      </w:r>
                    </w:sdtContent>
                  </w:sdt>
                </w:p>
                <w:p w:rsidR="00627430" w:rsidRPr="00F92487" w:rsidRDefault="00627430" w:rsidP="003B5C53">
                  <w:pPr>
                    <w:pStyle w:val="Ttulo2"/>
                    <w:rPr>
                      <w:rFonts w:asciiTheme="minorHAnsi" w:hAnsiTheme="minorHAnsi"/>
                      <w:b w:val="0"/>
                    </w:rPr>
                  </w:pPr>
                  <w:r w:rsidRPr="005163A7">
                    <w:rPr>
                      <w:noProof/>
                    </w:rPr>
                    <w:t>Ingeniero</w:t>
                  </w:r>
                  <w:r w:rsidRPr="00F92487">
                    <w:rPr>
                      <w:rFonts w:asciiTheme="minorHAnsi" w:hAnsiTheme="minorHAnsi"/>
                      <w:b w:val="0"/>
                      <w:lang w:bidi="es-ES"/>
                    </w:rPr>
                    <w:t xml:space="preserve"> | </w:t>
                  </w:r>
                  <w:r w:rsidRPr="005163A7">
                    <w:rPr>
                      <w:noProof/>
                    </w:rPr>
                    <w:t>carlos.lopez@example.com</w:t>
                  </w:r>
                </w:p>
                <w:p w:rsidR="00627430" w:rsidRPr="00F92487" w:rsidRDefault="00627430" w:rsidP="003B5C53">
                  <w:pPr>
                    <w:pStyle w:val="Ttulo2"/>
                    <w:rPr>
                      <w:rFonts w:asciiTheme="minorHAnsi" w:hAnsiTheme="minorHAnsi"/>
                      <w:b w:val="0"/>
                    </w:rPr>
                  </w:pPr>
                  <w:r w:rsidRPr="005163A7">
                    <w:rPr>
                      <w:noProof/>
                    </w:rPr>
                    <w:t>123456782</w:t>
                  </w:r>
                  <w:r w:rsidRPr="00F92487">
                    <w:rPr>
                      <w:rFonts w:asciiTheme="minorHAnsi" w:hAnsiTheme="minorHAnsi"/>
                      <w:b w:val="0"/>
                      <w:lang w:bidi="es-ES"/>
                    </w:rPr>
                    <w:t xml:space="preserve"> </w:t>
                  </w:r>
                </w:p>
              </w:tc>
            </w:tr>
            <w:tr w:rsidR="00627430" w:rsidRPr="00A85B6F" w:rsidTr="00ED4969">
              <w:trPr>
                <w:trHeight w:val="806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:rsidR="00627430" w:rsidRPr="00F92487" w:rsidRDefault="00627430" w:rsidP="003B5C53">
                  <w:pPr>
                    <w:pStyle w:val="Fecha"/>
                  </w:pPr>
                  <w:r w:rsidRPr="00F92487">
                    <w:t>15/03/2024</w:t>
                  </w:r>
                </w:p>
                <w:p w:rsidR="00627430" w:rsidRPr="00F92487" w:rsidRDefault="00627430" w:rsidP="003B5C53">
                  <w:pPr>
                    <w:pStyle w:val="Saludo"/>
                  </w:pPr>
                  <w:r>
                    <w:rPr>
                      <w:noProof/>
                    </w:rPr>
                    <w:t>Estimado/a Carlos López:</w:t>
                  </w:r>
                </w:p>
                <w:p w:rsidR="00627430" w:rsidRPr="00F92487" w:rsidRDefault="00627430" w:rsidP="003B5C53">
                  <w:pPr>
                    <w:rPr>
                      <w:rFonts w:cs="Segoe UI"/>
                      <w:color w:val="111111"/>
                      <w:shd w:val="clear" w:color="auto" w:fill="F7F7F7"/>
                    </w:rPr>
                  </w:pPr>
                  <w:r w:rsidRPr="00F92487">
                    <w:rPr>
                      <w:rFonts w:cs="Segoe UI"/>
                      <w:color w:val="111111"/>
                      <w:shd w:val="clear" w:color="auto" w:fill="F7F7F7"/>
                    </w:rPr>
                    <w:t>El propósito de la presente es informar sobre algunos errores identificados en el diagrama de flujo del cajero automático. Agradecemos su atención y cooperación para corregir estos inconvenientes.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Cuando el usuario ingresa mal la contraseña el programa lo dirige al inicio y no a intentar la contraseña nuevamente.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Cuando el usuario termina una transacción el programa lo dirige a realizar depósito y no al menú de opciones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Cuando el usuario ve su estado de cuenta no tiene una opción para regresar al menú de opciones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Esta la opción de depositar cuando en un cajero automático no se puede hacer eso.</w:t>
                  </w:r>
                </w:p>
                <w:p w:rsidR="00627430" w:rsidRPr="00F92487" w:rsidRDefault="00627430" w:rsidP="003B5C53">
                  <w:pPr>
                    <w:pStyle w:val="Cierre"/>
                  </w:pPr>
                  <w:sdt>
                    <w:sdtPr>
                      <w:alias w:val="Atentamente:"/>
                      <w:tag w:val="Atentamente:"/>
                      <w:id w:val="-1196536509"/>
                      <w:placeholder>
                        <w:docPart w:val="5C845D76C83E451B8440D62DBF0CDE2A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F92487">
                        <w:rPr>
                          <w:lang w:bidi="es-ES"/>
                        </w:rPr>
                        <w:t>Atentamente</w:t>
                      </w:r>
                    </w:sdtContent>
                  </w:sdt>
                  <w:r w:rsidRPr="00F92487">
                    <w:rPr>
                      <w:lang w:bidi="es-ES"/>
                    </w:rPr>
                    <w:t>,</w:t>
                  </w:r>
                </w:p>
                <w:sdt>
                  <w:sdtPr>
                    <w:alias w:val="Escriba su nombre:"/>
                    <w:tag w:val="Escriba su nombre:"/>
                    <w:id w:val="1782916710"/>
                    <w:placeholder>
                      <w:docPart w:val="FA1F35E12D4341DC80C1FD066C03B24B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Content>
                    <w:p w:rsidR="00627430" w:rsidRPr="00F92487" w:rsidRDefault="00627430" w:rsidP="003B5C53">
                      <w:pPr>
                        <w:pStyle w:val="Firma"/>
                      </w:pPr>
                      <w:r w:rsidRPr="00F92487">
                        <w:t>El Cafecito</w:t>
                      </w:r>
                    </w:p>
                  </w:sdtContent>
                </w:sdt>
              </w:tc>
            </w:tr>
          </w:tbl>
          <w:p w:rsidR="00627430" w:rsidRPr="00A85B6F" w:rsidRDefault="00627430" w:rsidP="003B5C53"/>
        </w:tc>
        <w:tc>
          <w:tcPr>
            <w:tcW w:w="4452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627430" w:rsidRPr="00A85B6F" w:rsidTr="00F92487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FFFF" w:themeFill="background1"/>
                  <w:tcMar>
                    <w:top w:w="0" w:type="dxa"/>
                  </w:tcMar>
                </w:tcPr>
                <w:p w:rsidR="00627430" w:rsidRPr="00A85B6F" w:rsidRDefault="00627430" w:rsidP="003B5C53">
                  <w:pPr>
                    <w:pStyle w:val="Ttulo1"/>
                  </w:pPr>
                  <w:r>
                    <w:rPr>
                      <w:noProof/>
                      <w:lang w:eastAsia="es-ES"/>
                    </w:rPr>
                    <w:drawing>
                      <wp:anchor distT="0" distB="0" distL="114300" distR="114300" simplePos="0" relativeHeight="251665408" behindDoc="0" locked="0" layoutInCell="1" allowOverlap="1">
                        <wp:simplePos x="0" y="0"/>
                        <wp:positionH relativeFrom="column">
                          <wp:posOffset>383493</wp:posOffset>
                        </wp:positionH>
                        <wp:positionV relativeFrom="paragraph">
                          <wp:posOffset>271202</wp:posOffset>
                        </wp:positionV>
                        <wp:extent cx="1583055" cy="1543685"/>
                        <wp:effectExtent l="0" t="0" r="0" b="0"/>
                        <wp:wrapSquare wrapText="bothSides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Sin título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3055" cy="1543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:rsidR="00627430" w:rsidRPr="00FC03C6" w:rsidRDefault="00627430" w:rsidP="00FC03C6">
                  <w:pPr>
                    <w:pStyle w:val="Ttulo2"/>
                  </w:pPr>
                </w:p>
                <w:p w:rsidR="00627430" w:rsidRPr="00FC03C6" w:rsidRDefault="00627430" w:rsidP="00FC03C6">
                  <w:pPr>
                    <w:pStyle w:val="Ttulo2"/>
                  </w:pPr>
                </w:p>
                <w:p w:rsidR="00627430" w:rsidRPr="00FC03C6" w:rsidRDefault="00627430" w:rsidP="00FC03C6">
                  <w:pPr>
                    <w:pStyle w:val="Ttulo2"/>
                  </w:pPr>
                </w:p>
                <w:p w:rsidR="00627430" w:rsidRPr="00FC03C6" w:rsidRDefault="00627430" w:rsidP="003B5C53">
                  <w:pPr>
                    <w:pStyle w:val="Ttulo2"/>
                  </w:pPr>
                </w:p>
              </w:tc>
            </w:tr>
          </w:tbl>
          <w:p w:rsidR="00627430" w:rsidRPr="00A85B6F" w:rsidRDefault="00627430" w:rsidP="003B5C53"/>
        </w:tc>
      </w:tr>
    </w:tbl>
    <w:p w:rsidR="00627430" w:rsidRDefault="00627430" w:rsidP="00FC03C6">
      <w:pPr>
        <w:sectPr w:rsidR="00627430" w:rsidSect="00627430">
          <w:footerReference w:type="default" r:id="rId17"/>
          <w:headerReference w:type="first" r:id="rId18"/>
          <w:pgSz w:w="11906" w:h="16838" w:code="9"/>
          <w:pgMar w:top="792" w:right="792" w:bottom="792" w:left="792" w:header="792" w:footer="576" w:gutter="0"/>
          <w:pgNumType w:start="1"/>
          <w:cols w:space="720"/>
          <w:titlePg/>
          <w:docGrid w:linePitch="360"/>
        </w:sect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009"/>
        <w:gridCol w:w="4313"/>
      </w:tblGrid>
      <w:tr w:rsidR="00627430" w:rsidRPr="00A85B6F" w:rsidTr="003B5C53">
        <w:tc>
          <w:tcPr>
            <w:tcW w:w="6204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6004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6004"/>
            </w:tblGrid>
            <w:tr w:rsidR="00627430" w:rsidRPr="00A85B6F" w:rsidTr="00ED4969">
              <w:trPr>
                <w:trHeight w:hRule="exact" w:val="216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p w:rsidR="00627430" w:rsidRPr="00F92487" w:rsidRDefault="00627430" w:rsidP="003B5C53">
                  <w:pPr>
                    <w:pStyle w:val="Ttulo1"/>
                    <w:rPr>
                      <w:rFonts w:asciiTheme="minorHAnsi" w:hAnsiTheme="minorHAnsi"/>
                    </w:rPr>
                  </w:pPr>
                  <w:sdt>
                    <w:sdtPr>
                      <w:rPr>
                        <w:rFonts w:asciiTheme="minorHAnsi" w:hAnsiTheme="minorHAnsi"/>
                      </w:rPr>
                      <w:alias w:val="Escriba el nombre del destinatario:"/>
                      <w:tag w:val="Escriba el nombre del destinatario:"/>
                      <w:id w:val="1119574484"/>
                      <w:placeholder>
                        <w:docPart w:val="FBBF9FA361DD44909C50BE43901BBF1E"/>
                      </w:placeholder>
                      <w:showingPlcHdr/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Content>
                      <w:r w:rsidRPr="00F92487">
                        <w:rPr>
                          <w:rFonts w:asciiTheme="minorHAnsi" w:hAnsiTheme="minorHAnsi"/>
                          <w:lang w:bidi="es-ES"/>
                        </w:rPr>
                        <w:t>Nombre del destinatario</w:t>
                      </w:r>
                    </w:sdtContent>
                  </w:sdt>
                </w:p>
                <w:p w:rsidR="00627430" w:rsidRPr="00F92487" w:rsidRDefault="00627430" w:rsidP="003B5C53">
                  <w:pPr>
                    <w:pStyle w:val="Ttulo2"/>
                    <w:rPr>
                      <w:rFonts w:asciiTheme="minorHAnsi" w:hAnsiTheme="minorHAnsi"/>
                      <w:b w:val="0"/>
                    </w:rPr>
                  </w:pPr>
                  <w:r w:rsidRPr="005163A7">
                    <w:rPr>
                      <w:noProof/>
                    </w:rPr>
                    <w:t>Tester</w:t>
                  </w:r>
                  <w:r w:rsidRPr="00F92487">
                    <w:rPr>
                      <w:rFonts w:asciiTheme="minorHAnsi" w:hAnsiTheme="minorHAnsi"/>
                      <w:b w:val="0"/>
                      <w:lang w:bidi="es-ES"/>
                    </w:rPr>
                    <w:t xml:space="preserve"> | </w:t>
                  </w:r>
                  <w:r w:rsidRPr="005163A7">
                    <w:rPr>
                      <w:noProof/>
                    </w:rPr>
                    <w:t>laura.martinez@example.com</w:t>
                  </w:r>
                </w:p>
                <w:p w:rsidR="00627430" w:rsidRPr="00F92487" w:rsidRDefault="00627430" w:rsidP="003B5C53">
                  <w:pPr>
                    <w:pStyle w:val="Ttulo2"/>
                    <w:rPr>
                      <w:rFonts w:asciiTheme="minorHAnsi" w:hAnsiTheme="minorHAnsi"/>
                      <w:b w:val="0"/>
                    </w:rPr>
                  </w:pPr>
                  <w:r w:rsidRPr="005163A7">
                    <w:rPr>
                      <w:noProof/>
                    </w:rPr>
                    <w:t>123456783</w:t>
                  </w:r>
                  <w:r w:rsidRPr="00F92487">
                    <w:rPr>
                      <w:rFonts w:asciiTheme="minorHAnsi" w:hAnsiTheme="minorHAnsi"/>
                      <w:b w:val="0"/>
                      <w:lang w:bidi="es-ES"/>
                    </w:rPr>
                    <w:t xml:space="preserve"> </w:t>
                  </w:r>
                </w:p>
              </w:tc>
            </w:tr>
            <w:tr w:rsidR="00627430" w:rsidRPr="00A85B6F" w:rsidTr="00ED4969">
              <w:trPr>
                <w:trHeight w:val="806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:rsidR="00627430" w:rsidRPr="00F92487" w:rsidRDefault="00627430" w:rsidP="003B5C53">
                  <w:pPr>
                    <w:pStyle w:val="Fecha"/>
                  </w:pPr>
                  <w:r w:rsidRPr="00F92487">
                    <w:t>15/03/2024</w:t>
                  </w:r>
                </w:p>
                <w:p w:rsidR="00627430" w:rsidRPr="00F92487" w:rsidRDefault="00627430" w:rsidP="003B5C53">
                  <w:pPr>
                    <w:pStyle w:val="Saludo"/>
                  </w:pPr>
                  <w:r>
                    <w:rPr>
                      <w:noProof/>
                    </w:rPr>
                    <w:t>Estimado/a Laura Martinez:</w:t>
                  </w:r>
                </w:p>
                <w:p w:rsidR="00627430" w:rsidRPr="00F92487" w:rsidRDefault="00627430" w:rsidP="003B5C53">
                  <w:pPr>
                    <w:rPr>
                      <w:rFonts w:cs="Segoe UI"/>
                      <w:color w:val="111111"/>
                      <w:shd w:val="clear" w:color="auto" w:fill="F7F7F7"/>
                    </w:rPr>
                  </w:pPr>
                  <w:r w:rsidRPr="00F92487">
                    <w:rPr>
                      <w:rFonts w:cs="Segoe UI"/>
                      <w:color w:val="111111"/>
                      <w:shd w:val="clear" w:color="auto" w:fill="F7F7F7"/>
                    </w:rPr>
                    <w:t>El propósito de la presente es informar sobre algunos errores identificados en el diagrama de flujo del cajero automático. Agradecemos su atención y cooperación para corregir estos inconvenientes.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Cuando el usuario ingresa mal la contraseña el programa lo dirige al inicio y no a intentar la contraseña nuevamente.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Cuando el usuario termina una transacción el programa lo dirige a realizar depósito y no al menú de opciones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Cuando el usuario ve su estado de cuenta no tiene una opción para regresar al menú de opciones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Esta la opción de depositar cuando en un cajero automático no se puede hacer eso.</w:t>
                  </w:r>
                </w:p>
                <w:p w:rsidR="00627430" w:rsidRPr="00F92487" w:rsidRDefault="00627430" w:rsidP="003B5C53">
                  <w:pPr>
                    <w:pStyle w:val="Cierre"/>
                  </w:pPr>
                  <w:sdt>
                    <w:sdtPr>
                      <w:alias w:val="Atentamente:"/>
                      <w:tag w:val="Atentamente:"/>
                      <w:id w:val="2126728004"/>
                      <w:placeholder>
                        <w:docPart w:val="6C856F18D0B74980B9E4D85551741AFE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F92487">
                        <w:rPr>
                          <w:lang w:bidi="es-ES"/>
                        </w:rPr>
                        <w:t>Atentamente</w:t>
                      </w:r>
                    </w:sdtContent>
                  </w:sdt>
                  <w:r w:rsidRPr="00F92487">
                    <w:rPr>
                      <w:lang w:bidi="es-ES"/>
                    </w:rPr>
                    <w:t>,</w:t>
                  </w:r>
                </w:p>
                <w:sdt>
                  <w:sdtPr>
                    <w:alias w:val="Escriba su nombre:"/>
                    <w:tag w:val="Escriba su nombre:"/>
                    <w:id w:val="-798141174"/>
                    <w:placeholder>
                      <w:docPart w:val="2060DBA29E1A46A5803560730FAA978C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Content>
                    <w:p w:rsidR="00627430" w:rsidRPr="00F92487" w:rsidRDefault="00627430" w:rsidP="003B5C53">
                      <w:pPr>
                        <w:pStyle w:val="Firma"/>
                      </w:pPr>
                      <w:r w:rsidRPr="00F92487">
                        <w:t>El Cafecito</w:t>
                      </w:r>
                    </w:p>
                  </w:sdtContent>
                </w:sdt>
              </w:tc>
            </w:tr>
          </w:tbl>
          <w:p w:rsidR="00627430" w:rsidRPr="00A85B6F" w:rsidRDefault="00627430" w:rsidP="003B5C53"/>
        </w:tc>
        <w:tc>
          <w:tcPr>
            <w:tcW w:w="4452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627430" w:rsidRPr="00A85B6F" w:rsidTr="00F92487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FFFF" w:themeFill="background1"/>
                  <w:tcMar>
                    <w:top w:w="0" w:type="dxa"/>
                  </w:tcMar>
                </w:tcPr>
                <w:p w:rsidR="00627430" w:rsidRPr="00A85B6F" w:rsidRDefault="00627430" w:rsidP="003B5C53">
                  <w:pPr>
                    <w:pStyle w:val="Ttulo1"/>
                  </w:pPr>
                  <w:r>
                    <w:rPr>
                      <w:noProof/>
                      <w:lang w:eastAsia="es-ES"/>
                    </w:rPr>
                    <w:drawing>
                      <wp:anchor distT="0" distB="0" distL="114300" distR="114300" simplePos="0" relativeHeight="251667456" behindDoc="0" locked="0" layoutInCell="1" allowOverlap="1">
                        <wp:simplePos x="0" y="0"/>
                        <wp:positionH relativeFrom="column">
                          <wp:posOffset>383493</wp:posOffset>
                        </wp:positionH>
                        <wp:positionV relativeFrom="paragraph">
                          <wp:posOffset>271202</wp:posOffset>
                        </wp:positionV>
                        <wp:extent cx="1583055" cy="1543685"/>
                        <wp:effectExtent l="0" t="0" r="0" b="0"/>
                        <wp:wrapSquare wrapText="bothSides"/>
                        <wp:docPr id="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Sin título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3055" cy="1543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:rsidR="00627430" w:rsidRPr="00FC03C6" w:rsidRDefault="00627430" w:rsidP="00FC03C6">
                  <w:pPr>
                    <w:pStyle w:val="Ttulo2"/>
                  </w:pPr>
                </w:p>
                <w:p w:rsidR="00627430" w:rsidRPr="00FC03C6" w:rsidRDefault="00627430" w:rsidP="00FC03C6">
                  <w:pPr>
                    <w:pStyle w:val="Ttulo2"/>
                  </w:pPr>
                </w:p>
                <w:p w:rsidR="00627430" w:rsidRPr="00FC03C6" w:rsidRDefault="00627430" w:rsidP="00FC03C6">
                  <w:pPr>
                    <w:pStyle w:val="Ttulo2"/>
                  </w:pPr>
                </w:p>
                <w:p w:rsidR="00627430" w:rsidRPr="00FC03C6" w:rsidRDefault="00627430" w:rsidP="003B5C53">
                  <w:pPr>
                    <w:pStyle w:val="Ttulo2"/>
                  </w:pPr>
                </w:p>
              </w:tc>
            </w:tr>
          </w:tbl>
          <w:p w:rsidR="00627430" w:rsidRPr="00A85B6F" w:rsidRDefault="00627430" w:rsidP="003B5C53"/>
        </w:tc>
      </w:tr>
    </w:tbl>
    <w:p w:rsidR="00627430" w:rsidRDefault="00627430" w:rsidP="00FC03C6">
      <w:pPr>
        <w:sectPr w:rsidR="00627430" w:rsidSect="00627430">
          <w:footerReference w:type="default" r:id="rId19"/>
          <w:headerReference w:type="first" r:id="rId20"/>
          <w:pgSz w:w="11906" w:h="16838" w:code="9"/>
          <w:pgMar w:top="792" w:right="792" w:bottom="792" w:left="792" w:header="792" w:footer="576" w:gutter="0"/>
          <w:pgNumType w:start="1"/>
          <w:cols w:space="720"/>
          <w:titlePg/>
          <w:docGrid w:linePitch="360"/>
        </w:sect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009"/>
        <w:gridCol w:w="4313"/>
      </w:tblGrid>
      <w:tr w:rsidR="00627430" w:rsidRPr="00A85B6F" w:rsidTr="003B5C53">
        <w:tc>
          <w:tcPr>
            <w:tcW w:w="6204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6004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6004"/>
            </w:tblGrid>
            <w:tr w:rsidR="00627430" w:rsidRPr="00A85B6F" w:rsidTr="00ED4969">
              <w:trPr>
                <w:trHeight w:hRule="exact" w:val="216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p w:rsidR="00627430" w:rsidRPr="00F92487" w:rsidRDefault="00627430" w:rsidP="003B5C53">
                  <w:pPr>
                    <w:pStyle w:val="Ttulo1"/>
                    <w:rPr>
                      <w:rFonts w:asciiTheme="minorHAnsi" w:hAnsiTheme="minorHAnsi"/>
                    </w:rPr>
                  </w:pPr>
                  <w:sdt>
                    <w:sdtPr>
                      <w:rPr>
                        <w:rFonts w:asciiTheme="minorHAnsi" w:hAnsiTheme="minorHAnsi"/>
                      </w:rPr>
                      <w:alias w:val="Escriba el nombre del destinatario:"/>
                      <w:tag w:val="Escriba el nombre del destinatario:"/>
                      <w:id w:val="-1808070694"/>
                      <w:placeholder>
                        <w:docPart w:val="2B44FD6773FA46ADABD084C3075D4EC5"/>
                      </w:placeholder>
                      <w:showingPlcHdr/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Content>
                      <w:r w:rsidRPr="00F92487">
                        <w:rPr>
                          <w:rFonts w:asciiTheme="minorHAnsi" w:hAnsiTheme="minorHAnsi"/>
                          <w:lang w:bidi="es-ES"/>
                        </w:rPr>
                        <w:t>Nombre del destinatario</w:t>
                      </w:r>
                    </w:sdtContent>
                  </w:sdt>
                </w:p>
                <w:p w:rsidR="00627430" w:rsidRPr="00F92487" w:rsidRDefault="00627430" w:rsidP="003B5C53">
                  <w:pPr>
                    <w:pStyle w:val="Ttulo2"/>
                    <w:rPr>
                      <w:rFonts w:asciiTheme="minorHAnsi" w:hAnsiTheme="minorHAnsi"/>
                      <w:b w:val="0"/>
                    </w:rPr>
                  </w:pPr>
                  <w:r w:rsidRPr="005163A7">
                    <w:rPr>
                      <w:noProof/>
                    </w:rPr>
                    <w:t>Programador</w:t>
                  </w:r>
                  <w:r w:rsidRPr="00F92487">
                    <w:rPr>
                      <w:rFonts w:asciiTheme="minorHAnsi" w:hAnsiTheme="minorHAnsi"/>
                      <w:b w:val="0"/>
                      <w:lang w:bidi="es-ES"/>
                    </w:rPr>
                    <w:t xml:space="preserve"> | </w:t>
                  </w:r>
                  <w:r w:rsidRPr="005163A7">
                    <w:rPr>
                      <w:noProof/>
                    </w:rPr>
                    <w:t>javier.sanchez@example.com</w:t>
                  </w:r>
                </w:p>
                <w:p w:rsidR="00627430" w:rsidRPr="00F92487" w:rsidRDefault="00627430" w:rsidP="003B5C53">
                  <w:pPr>
                    <w:pStyle w:val="Ttulo2"/>
                    <w:rPr>
                      <w:rFonts w:asciiTheme="minorHAnsi" w:hAnsiTheme="minorHAnsi"/>
                      <w:b w:val="0"/>
                    </w:rPr>
                  </w:pPr>
                  <w:r w:rsidRPr="005163A7">
                    <w:rPr>
                      <w:noProof/>
                    </w:rPr>
                    <w:t>123456784</w:t>
                  </w:r>
                  <w:r w:rsidRPr="00F92487">
                    <w:rPr>
                      <w:rFonts w:asciiTheme="minorHAnsi" w:hAnsiTheme="minorHAnsi"/>
                      <w:b w:val="0"/>
                      <w:lang w:bidi="es-ES"/>
                    </w:rPr>
                    <w:t xml:space="preserve"> </w:t>
                  </w:r>
                </w:p>
              </w:tc>
            </w:tr>
            <w:tr w:rsidR="00627430" w:rsidRPr="00A85B6F" w:rsidTr="00ED4969">
              <w:trPr>
                <w:trHeight w:val="806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:rsidR="00627430" w:rsidRPr="00F92487" w:rsidRDefault="00627430" w:rsidP="003B5C53">
                  <w:pPr>
                    <w:pStyle w:val="Fecha"/>
                  </w:pPr>
                  <w:r w:rsidRPr="00F92487">
                    <w:t>15/03/2024</w:t>
                  </w:r>
                </w:p>
                <w:p w:rsidR="00627430" w:rsidRPr="00F92487" w:rsidRDefault="00627430" w:rsidP="003B5C53">
                  <w:pPr>
                    <w:pStyle w:val="Saludo"/>
                  </w:pPr>
                  <w:r>
                    <w:rPr>
                      <w:noProof/>
                    </w:rPr>
                    <w:t>Estimado/a Javier Sámchez:</w:t>
                  </w:r>
                </w:p>
                <w:p w:rsidR="00627430" w:rsidRPr="00F92487" w:rsidRDefault="00627430" w:rsidP="003B5C53">
                  <w:pPr>
                    <w:rPr>
                      <w:rFonts w:cs="Segoe UI"/>
                      <w:color w:val="111111"/>
                      <w:shd w:val="clear" w:color="auto" w:fill="F7F7F7"/>
                    </w:rPr>
                  </w:pPr>
                  <w:r w:rsidRPr="00F92487">
                    <w:rPr>
                      <w:rFonts w:cs="Segoe UI"/>
                      <w:color w:val="111111"/>
                      <w:shd w:val="clear" w:color="auto" w:fill="F7F7F7"/>
                    </w:rPr>
                    <w:t>El propósito de la presente es informar sobre algunos errores identificados en el diagrama de flujo del cajero automático. Agradecemos su atención y cooperación para corregir estos inconvenientes.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Cuando el usuario ingresa mal la contraseña el programa lo dirige al inicio y no a intentar la contraseña nuevamente.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Cuando el usuario termina una transacción el programa lo dirige a realizar depósito y no al menú de opciones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Cuando el usuario ve su estado de cuenta no tiene una opción para regresar al menú de opciones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Esta la opción de depositar cuando en un cajero automático no se puede hacer eso.</w:t>
                  </w:r>
                </w:p>
                <w:p w:rsidR="00627430" w:rsidRPr="00F92487" w:rsidRDefault="00627430" w:rsidP="003B5C53">
                  <w:pPr>
                    <w:pStyle w:val="Cierre"/>
                  </w:pPr>
                  <w:sdt>
                    <w:sdtPr>
                      <w:alias w:val="Atentamente:"/>
                      <w:tag w:val="Atentamente:"/>
                      <w:id w:val="-2013602081"/>
                      <w:placeholder>
                        <w:docPart w:val="5885CB7991E546DA86236541621D31D0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F92487">
                        <w:rPr>
                          <w:lang w:bidi="es-ES"/>
                        </w:rPr>
                        <w:t>Atentamente</w:t>
                      </w:r>
                    </w:sdtContent>
                  </w:sdt>
                  <w:r w:rsidRPr="00F92487">
                    <w:rPr>
                      <w:lang w:bidi="es-ES"/>
                    </w:rPr>
                    <w:t>,</w:t>
                  </w:r>
                </w:p>
                <w:sdt>
                  <w:sdtPr>
                    <w:alias w:val="Escriba su nombre:"/>
                    <w:tag w:val="Escriba su nombre:"/>
                    <w:id w:val="2042928974"/>
                    <w:placeholder>
                      <w:docPart w:val="94CCD50EFACD4AF0844F0F5F0174170B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Content>
                    <w:p w:rsidR="00627430" w:rsidRPr="00F92487" w:rsidRDefault="00627430" w:rsidP="003B5C53">
                      <w:pPr>
                        <w:pStyle w:val="Firma"/>
                      </w:pPr>
                      <w:r w:rsidRPr="00F92487">
                        <w:t>El Cafecito</w:t>
                      </w:r>
                    </w:p>
                  </w:sdtContent>
                </w:sdt>
              </w:tc>
            </w:tr>
          </w:tbl>
          <w:p w:rsidR="00627430" w:rsidRPr="00A85B6F" w:rsidRDefault="00627430" w:rsidP="003B5C53"/>
        </w:tc>
        <w:tc>
          <w:tcPr>
            <w:tcW w:w="4452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627430" w:rsidRPr="00A85B6F" w:rsidTr="00F92487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FFFF" w:themeFill="background1"/>
                  <w:tcMar>
                    <w:top w:w="0" w:type="dxa"/>
                  </w:tcMar>
                </w:tcPr>
                <w:p w:rsidR="00627430" w:rsidRPr="00A85B6F" w:rsidRDefault="00627430" w:rsidP="003B5C53">
                  <w:pPr>
                    <w:pStyle w:val="Ttulo1"/>
                  </w:pPr>
                  <w:r>
                    <w:rPr>
                      <w:noProof/>
                      <w:lang w:eastAsia="es-ES"/>
                    </w:rPr>
                    <w:drawing>
                      <wp:anchor distT="0" distB="0" distL="114300" distR="114300" simplePos="0" relativeHeight="251669504" behindDoc="0" locked="0" layoutInCell="1" allowOverlap="1">
                        <wp:simplePos x="0" y="0"/>
                        <wp:positionH relativeFrom="column">
                          <wp:posOffset>383493</wp:posOffset>
                        </wp:positionH>
                        <wp:positionV relativeFrom="paragraph">
                          <wp:posOffset>271202</wp:posOffset>
                        </wp:positionV>
                        <wp:extent cx="1583055" cy="1543685"/>
                        <wp:effectExtent l="0" t="0" r="0" b="0"/>
                        <wp:wrapSquare wrapText="bothSides"/>
                        <wp:docPr id="6" name="Imagen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Sin título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3055" cy="1543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:rsidR="00627430" w:rsidRPr="00FC03C6" w:rsidRDefault="00627430" w:rsidP="00FC03C6">
                  <w:pPr>
                    <w:pStyle w:val="Ttulo2"/>
                  </w:pPr>
                </w:p>
                <w:p w:rsidR="00627430" w:rsidRPr="00FC03C6" w:rsidRDefault="00627430" w:rsidP="00FC03C6">
                  <w:pPr>
                    <w:pStyle w:val="Ttulo2"/>
                  </w:pPr>
                </w:p>
                <w:p w:rsidR="00627430" w:rsidRPr="00FC03C6" w:rsidRDefault="00627430" w:rsidP="00FC03C6">
                  <w:pPr>
                    <w:pStyle w:val="Ttulo2"/>
                  </w:pPr>
                </w:p>
                <w:p w:rsidR="00627430" w:rsidRPr="00FC03C6" w:rsidRDefault="00627430" w:rsidP="003B5C53">
                  <w:pPr>
                    <w:pStyle w:val="Ttulo2"/>
                  </w:pPr>
                </w:p>
              </w:tc>
            </w:tr>
          </w:tbl>
          <w:p w:rsidR="00627430" w:rsidRPr="00A85B6F" w:rsidRDefault="00627430" w:rsidP="003B5C53"/>
        </w:tc>
      </w:tr>
    </w:tbl>
    <w:p w:rsidR="00627430" w:rsidRDefault="00627430" w:rsidP="00FC03C6">
      <w:pPr>
        <w:sectPr w:rsidR="00627430" w:rsidSect="00627430">
          <w:footerReference w:type="default" r:id="rId21"/>
          <w:headerReference w:type="first" r:id="rId22"/>
          <w:pgSz w:w="11906" w:h="16838" w:code="9"/>
          <w:pgMar w:top="792" w:right="792" w:bottom="792" w:left="792" w:header="792" w:footer="576" w:gutter="0"/>
          <w:pgNumType w:start="1"/>
          <w:cols w:space="720"/>
          <w:titlePg/>
          <w:docGrid w:linePitch="360"/>
        </w:sect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009"/>
        <w:gridCol w:w="4313"/>
      </w:tblGrid>
      <w:tr w:rsidR="00627430" w:rsidRPr="00A85B6F" w:rsidTr="003B5C53">
        <w:tc>
          <w:tcPr>
            <w:tcW w:w="6204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6004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6004"/>
            </w:tblGrid>
            <w:tr w:rsidR="00627430" w:rsidRPr="00A85B6F" w:rsidTr="00ED4969">
              <w:trPr>
                <w:trHeight w:hRule="exact" w:val="216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p w:rsidR="00627430" w:rsidRPr="00F92487" w:rsidRDefault="00627430" w:rsidP="003B5C53">
                  <w:pPr>
                    <w:pStyle w:val="Ttulo1"/>
                    <w:rPr>
                      <w:rFonts w:asciiTheme="minorHAnsi" w:hAnsiTheme="minorHAnsi"/>
                    </w:rPr>
                  </w:pPr>
                  <w:sdt>
                    <w:sdtPr>
                      <w:rPr>
                        <w:rFonts w:asciiTheme="minorHAnsi" w:hAnsiTheme="minorHAnsi"/>
                      </w:rPr>
                      <w:alias w:val="Escriba el nombre del destinatario:"/>
                      <w:tag w:val="Escriba el nombre del destinatario:"/>
                      <w:id w:val="2019878084"/>
                      <w:placeholder>
                        <w:docPart w:val="406FEA2F3AF748FD83DF9E64CCBDCAFE"/>
                      </w:placeholder>
                      <w:showingPlcHdr/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Content>
                      <w:r w:rsidRPr="00F92487">
                        <w:rPr>
                          <w:rFonts w:asciiTheme="minorHAnsi" w:hAnsiTheme="minorHAnsi"/>
                          <w:lang w:bidi="es-ES"/>
                        </w:rPr>
                        <w:t>Nombre del destinatario</w:t>
                      </w:r>
                    </w:sdtContent>
                  </w:sdt>
                </w:p>
                <w:p w:rsidR="00627430" w:rsidRPr="00F92487" w:rsidRDefault="00627430" w:rsidP="003B5C53">
                  <w:pPr>
                    <w:pStyle w:val="Ttulo2"/>
                    <w:rPr>
                      <w:rFonts w:asciiTheme="minorHAnsi" w:hAnsiTheme="minorHAnsi"/>
                      <w:b w:val="0"/>
                    </w:rPr>
                  </w:pPr>
                  <w:r w:rsidRPr="005163A7">
                    <w:rPr>
                      <w:noProof/>
                    </w:rPr>
                    <w:t>Coordinadora</w:t>
                  </w:r>
                  <w:r w:rsidRPr="00F92487">
                    <w:rPr>
                      <w:rFonts w:asciiTheme="minorHAnsi" w:hAnsiTheme="minorHAnsi"/>
                      <w:b w:val="0"/>
                      <w:lang w:bidi="es-ES"/>
                    </w:rPr>
                    <w:t xml:space="preserve"> | </w:t>
                  </w:r>
                  <w:r w:rsidRPr="005163A7">
                    <w:rPr>
                      <w:noProof/>
                    </w:rPr>
                    <w:t>andrea.fernandez@example.com</w:t>
                  </w:r>
                </w:p>
                <w:p w:rsidR="00627430" w:rsidRPr="00F92487" w:rsidRDefault="00627430" w:rsidP="003B5C53">
                  <w:pPr>
                    <w:pStyle w:val="Ttulo2"/>
                    <w:rPr>
                      <w:rFonts w:asciiTheme="minorHAnsi" w:hAnsiTheme="minorHAnsi"/>
                      <w:b w:val="0"/>
                    </w:rPr>
                  </w:pPr>
                  <w:r w:rsidRPr="005163A7">
                    <w:rPr>
                      <w:noProof/>
                    </w:rPr>
                    <w:t>123456785</w:t>
                  </w:r>
                  <w:r w:rsidRPr="00F92487">
                    <w:rPr>
                      <w:rFonts w:asciiTheme="minorHAnsi" w:hAnsiTheme="minorHAnsi"/>
                      <w:b w:val="0"/>
                      <w:lang w:bidi="es-ES"/>
                    </w:rPr>
                    <w:t xml:space="preserve"> </w:t>
                  </w:r>
                </w:p>
              </w:tc>
            </w:tr>
            <w:tr w:rsidR="00627430" w:rsidRPr="00A85B6F" w:rsidTr="00ED4969">
              <w:trPr>
                <w:trHeight w:val="806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:rsidR="00627430" w:rsidRPr="00F92487" w:rsidRDefault="00627430" w:rsidP="003B5C53">
                  <w:pPr>
                    <w:pStyle w:val="Fecha"/>
                  </w:pPr>
                  <w:r w:rsidRPr="00F92487">
                    <w:t>15/03/2024</w:t>
                  </w:r>
                </w:p>
                <w:p w:rsidR="00627430" w:rsidRPr="00F92487" w:rsidRDefault="00627430" w:rsidP="003B5C53">
                  <w:pPr>
                    <w:pStyle w:val="Saludo"/>
                  </w:pPr>
                  <w:r>
                    <w:rPr>
                      <w:noProof/>
                    </w:rPr>
                    <w:t>Estimado/a Andrea Fernandéz:</w:t>
                  </w:r>
                </w:p>
                <w:p w:rsidR="00627430" w:rsidRPr="00F92487" w:rsidRDefault="00627430" w:rsidP="003B5C53">
                  <w:pPr>
                    <w:rPr>
                      <w:rFonts w:cs="Segoe UI"/>
                      <w:color w:val="111111"/>
                      <w:shd w:val="clear" w:color="auto" w:fill="F7F7F7"/>
                    </w:rPr>
                  </w:pPr>
                  <w:r w:rsidRPr="00F92487">
                    <w:rPr>
                      <w:rFonts w:cs="Segoe UI"/>
                      <w:color w:val="111111"/>
                      <w:shd w:val="clear" w:color="auto" w:fill="F7F7F7"/>
                    </w:rPr>
                    <w:t>El propósito de la presente es informar sobre algunos errores identificados en el diagrama de flujo del cajero automático. Agradecemos su atención y cooperación para corregir estos inconvenientes.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Cuando el usuario ingresa mal la contraseña el programa lo dirige al inicio y no a intentar la contraseña nuevamente.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Cuando el usuario termina una transacción el programa lo dirige a realizar depósito y no al menú de opciones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Cuando el usuario ve su estado de cuenta no tiene una opción para regresar al menú de opciones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Esta la opción de depositar cuando en un cajero automático no se puede hacer eso.</w:t>
                  </w:r>
                </w:p>
                <w:p w:rsidR="00627430" w:rsidRPr="00F92487" w:rsidRDefault="00627430" w:rsidP="003B5C53">
                  <w:pPr>
                    <w:pStyle w:val="Cierre"/>
                  </w:pPr>
                  <w:sdt>
                    <w:sdtPr>
                      <w:alias w:val="Atentamente:"/>
                      <w:tag w:val="Atentamente:"/>
                      <w:id w:val="-1352098149"/>
                      <w:placeholder>
                        <w:docPart w:val="1115E3970B7345A38582806B6B6C49EF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F92487">
                        <w:rPr>
                          <w:lang w:bidi="es-ES"/>
                        </w:rPr>
                        <w:t>Atentamente</w:t>
                      </w:r>
                    </w:sdtContent>
                  </w:sdt>
                  <w:r w:rsidRPr="00F92487">
                    <w:rPr>
                      <w:lang w:bidi="es-ES"/>
                    </w:rPr>
                    <w:t>,</w:t>
                  </w:r>
                </w:p>
                <w:sdt>
                  <w:sdtPr>
                    <w:alias w:val="Escriba su nombre:"/>
                    <w:tag w:val="Escriba su nombre:"/>
                    <w:id w:val="40646076"/>
                    <w:placeholder>
                      <w:docPart w:val="0E1DC2770D784AF19657EE925688B6C5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Content>
                    <w:p w:rsidR="00627430" w:rsidRPr="00F92487" w:rsidRDefault="00627430" w:rsidP="003B5C53">
                      <w:pPr>
                        <w:pStyle w:val="Firma"/>
                      </w:pPr>
                      <w:r w:rsidRPr="00F92487">
                        <w:t>El Cafecito</w:t>
                      </w:r>
                    </w:p>
                  </w:sdtContent>
                </w:sdt>
              </w:tc>
            </w:tr>
          </w:tbl>
          <w:p w:rsidR="00627430" w:rsidRPr="00A85B6F" w:rsidRDefault="00627430" w:rsidP="003B5C53"/>
        </w:tc>
        <w:tc>
          <w:tcPr>
            <w:tcW w:w="4452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627430" w:rsidRPr="00A85B6F" w:rsidTr="00F92487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FFFF" w:themeFill="background1"/>
                  <w:tcMar>
                    <w:top w:w="0" w:type="dxa"/>
                  </w:tcMar>
                </w:tcPr>
                <w:p w:rsidR="00627430" w:rsidRPr="00A85B6F" w:rsidRDefault="00627430" w:rsidP="003B5C53">
                  <w:pPr>
                    <w:pStyle w:val="Ttulo1"/>
                  </w:pPr>
                  <w:r>
                    <w:rPr>
                      <w:noProof/>
                      <w:lang w:eastAsia="es-ES"/>
                    </w:rPr>
                    <w:drawing>
                      <wp:anchor distT="0" distB="0" distL="114300" distR="114300" simplePos="0" relativeHeight="251671552" behindDoc="0" locked="0" layoutInCell="1" allowOverlap="1">
                        <wp:simplePos x="0" y="0"/>
                        <wp:positionH relativeFrom="column">
                          <wp:posOffset>383493</wp:posOffset>
                        </wp:positionH>
                        <wp:positionV relativeFrom="paragraph">
                          <wp:posOffset>271202</wp:posOffset>
                        </wp:positionV>
                        <wp:extent cx="1583055" cy="1543685"/>
                        <wp:effectExtent l="0" t="0" r="0" b="0"/>
                        <wp:wrapSquare wrapText="bothSides"/>
                        <wp:docPr id="7" name="Imagen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Sin título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3055" cy="1543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:rsidR="00627430" w:rsidRPr="00FC03C6" w:rsidRDefault="00627430" w:rsidP="00FC03C6">
                  <w:pPr>
                    <w:pStyle w:val="Ttulo2"/>
                  </w:pPr>
                </w:p>
                <w:p w:rsidR="00627430" w:rsidRPr="00FC03C6" w:rsidRDefault="00627430" w:rsidP="00FC03C6">
                  <w:pPr>
                    <w:pStyle w:val="Ttulo2"/>
                  </w:pPr>
                </w:p>
                <w:p w:rsidR="00627430" w:rsidRPr="00FC03C6" w:rsidRDefault="00627430" w:rsidP="00FC03C6">
                  <w:pPr>
                    <w:pStyle w:val="Ttulo2"/>
                  </w:pPr>
                </w:p>
                <w:p w:rsidR="00627430" w:rsidRPr="00FC03C6" w:rsidRDefault="00627430" w:rsidP="003B5C53">
                  <w:pPr>
                    <w:pStyle w:val="Ttulo2"/>
                  </w:pPr>
                </w:p>
              </w:tc>
            </w:tr>
          </w:tbl>
          <w:p w:rsidR="00627430" w:rsidRPr="00A85B6F" w:rsidRDefault="00627430" w:rsidP="003B5C53"/>
        </w:tc>
      </w:tr>
    </w:tbl>
    <w:p w:rsidR="00627430" w:rsidRDefault="00627430" w:rsidP="00FC03C6">
      <w:pPr>
        <w:sectPr w:rsidR="00627430" w:rsidSect="00627430">
          <w:footerReference w:type="default" r:id="rId23"/>
          <w:headerReference w:type="first" r:id="rId24"/>
          <w:pgSz w:w="11906" w:h="16838" w:code="9"/>
          <w:pgMar w:top="792" w:right="792" w:bottom="792" w:left="792" w:header="792" w:footer="576" w:gutter="0"/>
          <w:pgNumType w:start="1"/>
          <w:cols w:space="720"/>
          <w:titlePg/>
          <w:docGrid w:linePitch="360"/>
        </w:sect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009"/>
        <w:gridCol w:w="4313"/>
      </w:tblGrid>
      <w:tr w:rsidR="00627430" w:rsidRPr="00A85B6F" w:rsidTr="003B5C53">
        <w:tc>
          <w:tcPr>
            <w:tcW w:w="6204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6004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6004"/>
            </w:tblGrid>
            <w:tr w:rsidR="00627430" w:rsidRPr="00A85B6F" w:rsidTr="00ED4969">
              <w:trPr>
                <w:trHeight w:hRule="exact" w:val="216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p w:rsidR="00627430" w:rsidRPr="00F92487" w:rsidRDefault="00627430" w:rsidP="003B5C53">
                  <w:pPr>
                    <w:pStyle w:val="Ttulo1"/>
                    <w:rPr>
                      <w:rFonts w:asciiTheme="minorHAnsi" w:hAnsiTheme="minorHAnsi"/>
                    </w:rPr>
                  </w:pPr>
                  <w:sdt>
                    <w:sdtPr>
                      <w:rPr>
                        <w:rFonts w:asciiTheme="minorHAnsi" w:hAnsiTheme="minorHAnsi"/>
                      </w:rPr>
                      <w:alias w:val="Escriba el nombre del destinatario:"/>
                      <w:tag w:val="Escriba el nombre del destinatario:"/>
                      <w:id w:val="-1044981270"/>
                      <w:placeholder>
                        <w:docPart w:val="665F517D169745FCA32C5D8C94C26CD0"/>
                      </w:placeholder>
                      <w:showingPlcHdr/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Content>
                      <w:r w:rsidRPr="00F92487">
                        <w:rPr>
                          <w:rFonts w:asciiTheme="minorHAnsi" w:hAnsiTheme="minorHAnsi"/>
                          <w:lang w:bidi="es-ES"/>
                        </w:rPr>
                        <w:t>Nombre del destinatario</w:t>
                      </w:r>
                    </w:sdtContent>
                  </w:sdt>
                </w:p>
                <w:p w:rsidR="00627430" w:rsidRPr="00F92487" w:rsidRDefault="00627430" w:rsidP="003B5C53">
                  <w:pPr>
                    <w:pStyle w:val="Ttulo2"/>
                    <w:rPr>
                      <w:rFonts w:asciiTheme="minorHAnsi" w:hAnsiTheme="minorHAnsi"/>
                      <w:b w:val="0"/>
                    </w:rPr>
                  </w:pPr>
                  <w:r w:rsidRPr="005163A7">
                    <w:rPr>
                      <w:noProof/>
                    </w:rPr>
                    <w:t>Arquitecto</w:t>
                  </w:r>
                  <w:r w:rsidRPr="00F92487">
                    <w:rPr>
                      <w:rFonts w:asciiTheme="minorHAnsi" w:hAnsiTheme="minorHAnsi"/>
                      <w:b w:val="0"/>
                      <w:lang w:bidi="es-ES"/>
                    </w:rPr>
                    <w:t xml:space="preserve"> | </w:t>
                  </w:r>
                  <w:r w:rsidRPr="005163A7">
                    <w:rPr>
                      <w:noProof/>
                    </w:rPr>
                    <w:t>david.ruiz@example.com</w:t>
                  </w:r>
                </w:p>
                <w:p w:rsidR="00627430" w:rsidRPr="00F92487" w:rsidRDefault="00627430" w:rsidP="003B5C53">
                  <w:pPr>
                    <w:pStyle w:val="Ttulo2"/>
                    <w:rPr>
                      <w:rFonts w:asciiTheme="minorHAnsi" w:hAnsiTheme="minorHAnsi"/>
                      <w:b w:val="0"/>
                    </w:rPr>
                  </w:pPr>
                  <w:r w:rsidRPr="005163A7">
                    <w:rPr>
                      <w:noProof/>
                    </w:rPr>
                    <w:t>123456786</w:t>
                  </w:r>
                  <w:r w:rsidRPr="00F92487">
                    <w:rPr>
                      <w:rFonts w:asciiTheme="minorHAnsi" w:hAnsiTheme="minorHAnsi"/>
                      <w:b w:val="0"/>
                      <w:lang w:bidi="es-ES"/>
                    </w:rPr>
                    <w:t xml:space="preserve"> </w:t>
                  </w:r>
                </w:p>
              </w:tc>
            </w:tr>
            <w:tr w:rsidR="00627430" w:rsidRPr="00A85B6F" w:rsidTr="00ED4969">
              <w:trPr>
                <w:trHeight w:val="806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:rsidR="00627430" w:rsidRPr="00F92487" w:rsidRDefault="00627430" w:rsidP="003B5C53">
                  <w:pPr>
                    <w:pStyle w:val="Fecha"/>
                  </w:pPr>
                  <w:r w:rsidRPr="00F92487">
                    <w:t>15/03/2024</w:t>
                  </w:r>
                </w:p>
                <w:p w:rsidR="00627430" w:rsidRPr="00F92487" w:rsidRDefault="00627430" w:rsidP="003B5C53">
                  <w:pPr>
                    <w:pStyle w:val="Saludo"/>
                  </w:pPr>
                  <w:r>
                    <w:rPr>
                      <w:noProof/>
                    </w:rPr>
                    <w:t>Estimado/a David Ruiz:</w:t>
                  </w:r>
                </w:p>
                <w:p w:rsidR="00627430" w:rsidRPr="00F92487" w:rsidRDefault="00627430" w:rsidP="003B5C53">
                  <w:pPr>
                    <w:rPr>
                      <w:rFonts w:cs="Segoe UI"/>
                      <w:color w:val="111111"/>
                      <w:shd w:val="clear" w:color="auto" w:fill="F7F7F7"/>
                    </w:rPr>
                  </w:pPr>
                  <w:r w:rsidRPr="00F92487">
                    <w:rPr>
                      <w:rFonts w:cs="Segoe UI"/>
                      <w:color w:val="111111"/>
                      <w:shd w:val="clear" w:color="auto" w:fill="F7F7F7"/>
                    </w:rPr>
                    <w:t>El propósito de la presente es informar sobre algunos errores identificados en el diagrama de flujo del cajero automático. Agradecemos su atención y cooperación para corregir estos inconvenientes.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Cuando el usuario ingresa mal la contraseña el programa lo dirige al inicio y no a intentar la contraseña nuevamente.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Cuando el usuario termina una transacción el programa lo dirige a realizar depósito y no al menú de opciones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Cuando el usuario ve su estado de cuenta no tiene una opción para regresar al menú de opciones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Esta la opción de depositar cuando en un cajero automático no se puede hacer eso.</w:t>
                  </w:r>
                </w:p>
                <w:p w:rsidR="00627430" w:rsidRPr="00F92487" w:rsidRDefault="00627430" w:rsidP="003B5C53">
                  <w:pPr>
                    <w:pStyle w:val="Cierre"/>
                  </w:pPr>
                  <w:sdt>
                    <w:sdtPr>
                      <w:alias w:val="Atentamente:"/>
                      <w:tag w:val="Atentamente:"/>
                      <w:id w:val="1185248797"/>
                      <w:placeholder>
                        <w:docPart w:val="7D12A764B017456DA344CE1099CD5D40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F92487">
                        <w:rPr>
                          <w:lang w:bidi="es-ES"/>
                        </w:rPr>
                        <w:t>Atentamente</w:t>
                      </w:r>
                    </w:sdtContent>
                  </w:sdt>
                  <w:r w:rsidRPr="00F92487">
                    <w:rPr>
                      <w:lang w:bidi="es-ES"/>
                    </w:rPr>
                    <w:t>,</w:t>
                  </w:r>
                </w:p>
                <w:sdt>
                  <w:sdtPr>
                    <w:alias w:val="Escriba su nombre:"/>
                    <w:tag w:val="Escriba su nombre:"/>
                    <w:id w:val="-1648426424"/>
                    <w:placeholder>
                      <w:docPart w:val="20669A427907467AB6484C252905160B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Content>
                    <w:p w:rsidR="00627430" w:rsidRPr="00F92487" w:rsidRDefault="00627430" w:rsidP="003B5C53">
                      <w:pPr>
                        <w:pStyle w:val="Firma"/>
                      </w:pPr>
                      <w:r w:rsidRPr="00F92487">
                        <w:t>El Cafecito</w:t>
                      </w:r>
                    </w:p>
                  </w:sdtContent>
                </w:sdt>
              </w:tc>
            </w:tr>
          </w:tbl>
          <w:p w:rsidR="00627430" w:rsidRPr="00A85B6F" w:rsidRDefault="00627430" w:rsidP="003B5C53"/>
        </w:tc>
        <w:tc>
          <w:tcPr>
            <w:tcW w:w="4452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627430" w:rsidRPr="00A85B6F" w:rsidTr="00F92487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FFFF" w:themeFill="background1"/>
                  <w:tcMar>
                    <w:top w:w="0" w:type="dxa"/>
                  </w:tcMar>
                </w:tcPr>
                <w:p w:rsidR="00627430" w:rsidRPr="00A85B6F" w:rsidRDefault="00627430" w:rsidP="003B5C53">
                  <w:pPr>
                    <w:pStyle w:val="Ttulo1"/>
                  </w:pPr>
                  <w:r>
                    <w:rPr>
                      <w:noProof/>
                      <w:lang w:eastAsia="es-ES"/>
                    </w:rPr>
                    <w:drawing>
                      <wp:anchor distT="0" distB="0" distL="114300" distR="114300" simplePos="0" relativeHeight="251673600" behindDoc="0" locked="0" layoutInCell="1" allowOverlap="1">
                        <wp:simplePos x="0" y="0"/>
                        <wp:positionH relativeFrom="column">
                          <wp:posOffset>383493</wp:posOffset>
                        </wp:positionH>
                        <wp:positionV relativeFrom="paragraph">
                          <wp:posOffset>271202</wp:posOffset>
                        </wp:positionV>
                        <wp:extent cx="1583055" cy="1543685"/>
                        <wp:effectExtent l="0" t="0" r="0" b="0"/>
                        <wp:wrapSquare wrapText="bothSides"/>
                        <wp:docPr id="8" name="Imagen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Sin título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3055" cy="1543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:rsidR="00627430" w:rsidRPr="00FC03C6" w:rsidRDefault="00627430" w:rsidP="00FC03C6">
                  <w:pPr>
                    <w:pStyle w:val="Ttulo2"/>
                  </w:pPr>
                </w:p>
                <w:p w:rsidR="00627430" w:rsidRPr="00FC03C6" w:rsidRDefault="00627430" w:rsidP="00FC03C6">
                  <w:pPr>
                    <w:pStyle w:val="Ttulo2"/>
                  </w:pPr>
                </w:p>
                <w:p w:rsidR="00627430" w:rsidRPr="00FC03C6" w:rsidRDefault="00627430" w:rsidP="00FC03C6">
                  <w:pPr>
                    <w:pStyle w:val="Ttulo2"/>
                  </w:pPr>
                </w:p>
                <w:p w:rsidR="00627430" w:rsidRPr="00FC03C6" w:rsidRDefault="00627430" w:rsidP="003B5C53">
                  <w:pPr>
                    <w:pStyle w:val="Ttulo2"/>
                  </w:pPr>
                </w:p>
              </w:tc>
            </w:tr>
          </w:tbl>
          <w:p w:rsidR="00627430" w:rsidRPr="00A85B6F" w:rsidRDefault="00627430" w:rsidP="003B5C53"/>
        </w:tc>
      </w:tr>
    </w:tbl>
    <w:p w:rsidR="00627430" w:rsidRDefault="00627430" w:rsidP="00FC03C6">
      <w:pPr>
        <w:sectPr w:rsidR="00627430" w:rsidSect="00627430">
          <w:footerReference w:type="default" r:id="rId25"/>
          <w:headerReference w:type="first" r:id="rId26"/>
          <w:pgSz w:w="11906" w:h="16838" w:code="9"/>
          <w:pgMar w:top="792" w:right="792" w:bottom="792" w:left="792" w:header="792" w:footer="576" w:gutter="0"/>
          <w:pgNumType w:start="1"/>
          <w:cols w:space="720"/>
          <w:titlePg/>
          <w:docGrid w:linePitch="360"/>
        </w:sect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009"/>
        <w:gridCol w:w="4313"/>
      </w:tblGrid>
      <w:tr w:rsidR="00627430" w:rsidRPr="00A85B6F" w:rsidTr="003B5C53">
        <w:tc>
          <w:tcPr>
            <w:tcW w:w="6204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6004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6004"/>
            </w:tblGrid>
            <w:tr w:rsidR="00627430" w:rsidRPr="00A85B6F" w:rsidTr="00ED4969">
              <w:trPr>
                <w:trHeight w:hRule="exact" w:val="216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p w:rsidR="00627430" w:rsidRPr="00F92487" w:rsidRDefault="00627430" w:rsidP="003B5C53">
                  <w:pPr>
                    <w:pStyle w:val="Ttulo1"/>
                    <w:rPr>
                      <w:rFonts w:asciiTheme="minorHAnsi" w:hAnsiTheme="minorHAnsi"/>
                    </w:rPr>
                  </w:pPr>
                  <w:sdt>
                    <w:sdtPr>
                      <w:rPr>
                        <w:rFonts w:asciiTheme="minorHAnsi" w:hAnsiTheme="minorHAnsi"/>
                      </w:rPr>
                      <w:alias w:val="Escriba el nombre del destinatario:"/>
                      <w:tag w:val="Escriba el nombre del destinatario:"/>
                      <w:id w:val="385767698"/>
                      <w:placeholder>
                        <w:docPart w:val="C6C224EA6AAE4AC3B200EE34343519BD"/>
                      </w:placeholder>
                      <w:showingPlcHdr/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Content>
                      <w:r w:rsidRPr="00F92487">
                        <w:rPr>
                          <w:rFonts w:asciiTheme="minorHAnsi" w:hAnsiTheme="minorHAnsi"/>
                          <w:lang w:bidi="es-ES"/>
                        </w:rPr>
                        <w:t>Nombre del destinatario</w:t>
                      </w:r>
                    </w:sdtContent>
                  </w:sdt>
                </w:p>
                <w:p w:rsidR="00627430" w:rsidRPr="00F92487" w:rsidRDefault="00627430" w:rsidP="003B5C53">
                  <w:pPr>
                    <w:pStyle w:val="Ttulo2"/>
                    <w:rPr>
                      <w:rFonts w:asciiTheme="minorHAnsi" w:hAnsiTheme="minorHAnsi"/>
                      <w:b w:val="0"/>
                    </w:rPr>
                  </w:pPr>
                  <w:r w:rsidRPr="005163A7">
                    <w:rPr>
                      <w:noProof/>
                    </w:rPr>
                    <w:t>Analista</w:t>
                  </w:r>
                  <w:r w:rsidRPr="00F92487">
                    <w:rPr>
                      <w:rFonts w:asciiTheme="minorHAnsi" w:hAnsiTheme="minorHAnsi"/>
                      <w:b w:val="0"/>
                      <w:lang w:bidi="es-ES"/>
                    </w:rPr>
                    <w:t xml:space="preserve"> | </w:t>
                  </w:r>
                  <w:r w:rsidRPr="005163A7">
                    <w:rPr>
                      <w:noProof/>
                    </w:rPr>
                    <w:t>sandra.gomez@example.com</w:t>
                  </w:r>
                </w:p>
                <w:p w:rsidR="00627430" w:rsidRPr="00F92487" w:rsidRDefault="00627430" w:rsidP="003B5C53">
                  <w:pPr>
                    <w:pStyle w:val="Ttulo2"/>
                    <w:rPr>
                      <w:rFonts w:asciiTheme="minorHAnsi" w:hAnsiTheme="minorHAnsi"/>
                      <w:b w:val="0"/>
                    </w:rPr>
                  </w:pPr>
                  <w:r w:rsidRPr="005163A7">
                    <w:rPr>
                      <w:noProof/>
                    </w:rPr>
                    <w:t>123456787</w:t>
                  </w:r>
                  <w:r w:rsidRPr="00F92487">
                    <w:rPr>
                      <w:rFonts w:asciiTheme="minorHAnsi" w:hAnsiTheme="minorHAnsi"/>
                      <w:b w:val="0"/>
                      <w:lang w:bidi="es-ES"/>
                    </w:rPr>
                    <w:t xml:space="preserve"> </w:t>
                  </w:r>
                </w:p>
              </w:tc>
            </w:tr>
            <w:tr w:rsidR="00627430" w:rsidRPr="00A85B6F" w:rsidTr="00ED4969">
              <w:trPr>
                <w:trHeight w:val="806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:rsidR="00627430" w:rsidRPr="00F92487" w:rsidRDefault="00627430" w:rsidP="003B5C53">
                  <w:pPr>
                    <w:pStyle w:val="Fecha"/>
                  </w:pPr>
                  <w:r w:rsidRPr="00F92487">
                    <w:t>15/03/2024</w:t>
                  </w:r>
                </w:p>
                <w:p w:rsidR="00627430" w:rsidRPr="00F92487" w:rsidRDefault="00627430" w:rsidP="003B5C53">
                  <w:pPr>
                    <w:pStyle w:val="Saludo"/>
                  </w:pPr>
                  <w:r>
                    <w:rPr>
                      <w:noProof/>
                    </w:rPr>
                    <w:t>Estimado/a Sandra Gómez:</w:t>
                  </w:r>
                </w:p>
                <w:p w:rsidR="00627430" w:rsidRPr="00F92487" w:rsidRDefault="00627430" w:rsidP="003B5C53">
                  <w:pPr>
                    <w:rPr>
                      <w:rFonts w:cs="Segoe UI"/>
                      <w:color w:val="111111"/>
                      <w:shd w:val="clear" w:color="auto" w:fill="F7F7F7"/>
                    </w:rPr>
                  </w:pPr>
                  <w:r w:rsidRPr="00F92487">
                    <w:rPr>
                      <w:rFonts w:cs="Segoe UI"/>
                      <w:color w:val="111111"/>
                      <w:shd w:val="clear" w:color="auto" w:fill="F7F7F7"/>
                    </w:rPr>
                    <w:t>El propósito de la presente es informar sobre algunos errores identificados en el diagrama de flujo del cajero automático. Agradecemos su atención y cooperación para corregir estos inconvenientes.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Cuando el usuario ingresa mal la contraseña el programa lo dirige al inicio y no a intentar la contraseña nuevamente.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Cuando el usuario termina una transacción el programa lo dirige a realizar depósito y no al menú de opciones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Cuando el usuario ve su estado de cuenta no tiene una opción para regresar al menú de opciones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Esta la opción de depositar cuando en un cajero automático no se puede hacer eso.</w:t>
                  </w:r>
                </w:p>
                <w:p w:rsidR="00627430" w:rsidRPr="00F92487" w:rsidRDefault="00627430" w:rsidP="003B5C53">
                  <w:pPr>
                    <w:pStyle w:val="Cierre"/>
                  </w:pPr>
                  <w:sdt>
                    <w:sdtPr>
                      <w:alias w:val="Atentamente:"/>
                      <w:tag w:val="Atentamente:"/>
                      <w:id w:val="1357858866"/>
                      <w:placeholder>
                        <w:docPart w:val="F6FDC3B69839442098C554F8DA7D4EC8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F92487">
                        <w:rPr>
                          <w:lang w:bidi="es-ES"/>
                        </w:rPr>
                        <w:t>Atentamente</w:t>
                      </w:r>
                    </w:sdtContent>
                  </w:sdt>
                  <w:r w:rsidRPr="00F92487">
                    <w:rPr>
                      <w:lang w:bidi="es-ES"/>
                    </w:rPr>
                    <w:t>,</w:t>
                  </w:r>
                </w:p>
                <w:sdt>
                  <w:sdtPr>
                    <w:alias w:val="Escriba su nombre:"/>
                    <w:tag w:val="Escriba su nombre:"/>
                    <w:id w:val="-73049129"/>
                    <w:placeholder>
                      <w:docPart w:val="A466D340F4564AC3B5D091D6D8C2A9D5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Content>
                    <w:p w:rsidR="00627430" w:rsidRPr="00F92487" w:rsidRDefault="00627430" w:rsidP="003B5C53">
                      <w:pPr>
                        <w:pStyle w:val="Firma"/>
                      </w:pPr>
                      <w:r w:rsidRPr="00F92487">
                        <w:t>El Cafecito</w:t>
                      </w:r>
                    </w:p>
                  </w:sdtContent>
                </w:sdt>
              </w:tc>
            </w:tr>
          </w:tbl>
          <w:p w:rsidR="00627430" w:rsidRPr="00A85B6F" w:rsidRDefault="00627430" w:rsidP="003B5C53"/>
        </w:tc>
        <w:tc>
          <w:tcPr>
            <w:tcW w:w="4452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627430" w:rsidRPr="00A85B6F" w:rsidTr="00F92487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FFFF" w:themeFill="background1"/>
                  <w:tcMar>
                    <w:top w:w="0" w:type="dxa"/>
                  </w:tcMar>
                </w:tcPr>
                <w:p w:rsidR="00627430" w:rsidRPr="00A85B6F" w:rsidRDefault="00627430" w:rsidP="003B5C53">
                  <w:pPr>
                    <w:pStyle w:val="Ttulo1"/>
                  </w:pPr>
                  <w:r>
                    <w:rPr>
                      <w:noProof/>
                      <w:lang w:eastAsia="es-ES"/>
                    </w:rPr>
                    <w:drawing>
                      <wp:anchor distT="0" distB="0" distL="114300" distR="114300" simplePos="0" relativeHeight="251675648" behindDoc="0" locked="0" layoutInCell="1" allowOverlap="1">
                        <wp:simplePos x="0" y="0"/>
                        <wp:positionH relativeFrom="column">
                          <wp:posOffset>383493</wp:posOffset>
                        </wp:positionH>
                        <wp:positionV relativeFrom="paragraph">
                          <wp:posOffset>271202</wp:posOffset>
                        </wp:positionV>
                        <wp:extent cx="1583055" cy="1543685"/>
                        <wp:effectExtent l="0" t="0" r="0" b="0"/>
                        <wp:wrapSquare wrapText="bothSides"/>
                        <wp:docPr id="9" name="Imagen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Sin título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3055" cy="1543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:rsidR="00627430" w:rsidRPr="00FC03C6" w:rsidRDefault="00627430" w:rsidP="00FC03C6">
                  <w:pPr>
                    <w:pStyle w:val="Ttulo2"/>
                  </w:pPr>
                </w:p>
                <w:p w:rsidR="00627430" w:rsidRPr="00FC03C6" w:rsidRDefault="00627430" w:rsidP="00FC03C6">
                  <w:pPr>
                    <w:pStyle w:val="Ttulo2"/>
                  </w:pPr>
                </w:p>
                <w:p w:rsidR="00627430" w:rsidRPr="00FC03C6" w:rsidRDefault="00627430" w:rsidP="00FC03C6">
                  <w:pPr>
                    <w:pStyle w:val="Ttulo2"/>
                  </w:pPr>
                </w:p>
                <w:p w:rsidR="00627430" w:rsidRPr="00FC03C6" w:rsidRDefault="00627430" w:rsidP="003B5C53">
                  <w:pPr>
                    <w:pStyle w:val="Ttulo2"/>
                  </w:pPr>
                </w:p>
              </w:tc>
            </w:tr>
          </w:tbl>
          <w:p w:rsidR="00627430" w:rsidRPr="00A85B6F" w:rsidRDefault="00627430" w:rsidP="003B5C53"/>
        </w:tc>
      </w:tr>
    </w:tbl>
    <w:p w:rsidR="00627430" w:rsidRDefault="00627430" w:rsidP="00FC03C6">
      <w:pPr>
        <w:sectPr w:rsidR="00627430" w:rsidSect="00627430">
          <w:footerReference w:type="default" r:id="rId27"/>
          <w:headerReference w:type="first" r:id="rId28"/>
          <w:pgSz w:w="11906" w:h="16838" w:code="9"/>
          <w:pgMar w:top="792" w:right="792" w:bottom="792" w:left="792" w:header="792" w:footer="576" w:gutter="0"/>
          <w:pgNumType w:start="1"/>
          <w:cols w:space="720"/>
          <w:titlePg/>
          <w:docGrid w:linePitch="360"/>
        </w:sect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009"/>
        <w:gridCol w:w="4313"/>
      </w:tblGrid>
      <w:tr w:rsidR="00627430" w:rsidRPr="00A85B6F" w:rsidTr="003B5C53">
        <w:tc>
          <w:tcPr>
            <w:tcW w:w="6204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6004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6004"/>
            </w:tblGrid>
            <w:tr w:rsidR="00627430" w:rsidRPr="00A85B6F" w:rsidTr="00ED4969">
              <w:trPr>
                <w:trHeight w:hRule="exact" w:val="216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p w:rsidR="00627430" w:rsidRPr="00F92487" w:rsidRDefault="00627430" w:rsidP="003B5C53">
                  <w:pPr>
                    <w:pStyle w:val="Ttulo1"/>
                    <w:rPr>
                      <w:rFonts w:asciiTheme="minorHAnsi" w:hAnsiTheme="minorHAnsi"/>
                    </w:rPr>
                  </w:pPr>
                  <w:sdt>
                    <w:sdtPr>
                      <w:rPr>
                        <w:rFonts w:asciiTheme="minorHAnsi" w:hAnsiTheme="minorHAnsi"/>
                      </w:rPr>
                      <w:alias w:val="Escriba el nombre del destinatario:"/>
                      <w:tag w:val="Escriba el nombre del destinatario:"/>
                      <w:id w:val="-144977986"/>
                      <w:placeholder>
                        <w:docPart w:val="5DC29BAE481747179FDC591D2365DEA7"/>
                      </w:placeholder>
                      <w:showingPlcHdr/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Content>
                      <w:r w:rsidRPr="00F92487">
                        <w:rPr>
                          <w:rFonts w:asciiTheme="minorHAnsi" w:hAnsiTheme="minorHAnsi"/>
                          <w:lang w:bidi="es-ES"/>
                        </w:rPr>
                        <w:t>Nombre del destinatario</w:t>
                      </w:r>
                    </w:sdtContent>
                  </w:sdt>
                </w:p>
                <w:p w:rsidR="00627430" w:rsidRPr="00F92487" w:rsidRDefault="00627430" w:rsidP="003B5C53">
                  <w:pPr>
                    <w:pStyle w:val="Ttulo2"/>
                    <w:rPr>
                      <w:rFonts w:asciiTheme="minorHAnsi" w:hAnsiTheme="minorHAnsi"/>
                      <w:b w:val="0"/>
                    </w:rPr>
                  </w:pPr>
                  <w:bookmarkStart w:id="0" w:name="_GoBack"/>
                  <w:bookmarkEnd w:id="0"/>
                  <w:r w:rsidRPr="005163A7">
                    <w:rPr>
                      <w:noProof/>
                    </w:rPr>
                    <w:t>Desarrollador</w:t>
                  </w:r>
                  <w:r w:rsidRPr="00F92487">
                    <w:rPr>
                      <w:rFonts w:asciiTheme="minorHAnsi" w:hAnsiTheme="minorHAnsi"/>
                      <w:b w:val="0"/>
                      <w:lang w:bidi="es-ES"/>
                    </w:rPr>
                    <w:t xml:space="preserve"> | </w:t>
                  </w:r>
                  <w:r w:rsidRPr="005163A7">
                    <w:rPr>
                      <w:noProof/>
                    </w:rPr>
                    <w:t>pablo.gonzales@example.com</w:t>
                  </w:r>
                </w:p>
                <w:p w:rsidR="00627430" w:rsidRPr="00F92487" w:rsidRDefault="00627430" w:rsidP="003B5C53">
                  <w:pPr>
                    <w:pStyle w:val="Ttulo2"/>
                    <w:rPr>
                      <w:rFonts w:asciiTheme="minorHAnsi" w:hAnsiTheme="minorHAnsi"/>
                      <w:b w:val="0"/>
                    </w:rPr>
                  </w:pPr>
                  <w:r w:rsidRPr="005163A7">
                    <w:rPr>
                      <w:noProof/>
                    </w:rPr>
                    <w:t>123456788</w:t>
                  </w:r>
                  <w:r w:rsidRPr="00F92487">
                    <w:rPr>
                      <w:rFonts w:asciiTheme="minorHAnsi" w:hAnsiTheme="minorHAnsi"/>
                      <w:b w:val="0"/>
                      <w:lang w:bidi="es-ES"/>
                    </w:rPr>
                    <w:t xml:space="preserve"> </w:t>
                  </w:r>
                </w:p>
              </w:tc>
            </w:tr>
            <w:tr w:rsidR="00627430" w:rsidRPr="00A85B6F" w:rsidTr="00ED4969">
              <w:trPr>
                <w:trHeight w:val="806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:rsidR="00627430" w:rsidRPr="00F92487" w:rsidRDefault="00627430" w:rsidP="003B5C53">
                  <w:pPr>
                    <w:pStyle w:val="Fecha"/>
                  </w:pPr>
                  <w:r w:rsidRPr="00F92487">
                    <w:t>15/03/2024</w:t>
                  </w:r>
                </w:p>
                <w:p w:rsidR="00627430" w:rsidRPr="00F92487" w:rsidRDefault="00627430" w:rsidP="003B5C53">
                  <w:pPr>
                    <w:pStyle w:val="Saludo"/>
                  </w:pPr>
                  <w:r>
                    <w:rPr>
                      <w:noProof/>
                    </w:rPr>
                    <w:t>Estimado/a Pablo González:</w:t>
                  </w:r>
                </w:p>
                <w:p w:rsidR="00627430" w:rsidRPr="00F92487" w:rsidRDefault="00627430" w:rsidP="003B5C53">
                  <w:pPr>
                    <w:rPr>
                      <w:rFonts w:cs="Segoe UI"/>
                      <w:color w:val="111111"/>
                      <w:shd w:val="clear" w:color="auto" w:fill="F7F7F7"/>
                    </w:rPr>
                  </w:pPr>
                  <w:r w:rsidRPr="00F92487">
                    <w:rPr>
                      <w:rFonts w:cs="Segoe UI"/>
                      <w:color w:val="111111"/>
                      <w:shd w:val="clear" w:color="auto" w:fill="F7F7F7"/>
                    </w:rPr>
                    <w:t>El propósito de la presente es informar sobre algunos errores identificados en el diagrama de flujo del cajero automático. Agradecemos su atención y cooperación para corregir estos inconvenientes.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Cuando el usuario ingresa mal la contraseña el programa lo dirige al inicio y no a intentar la contraseña nuevamente.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Cuando el usuario termina una transacción el programa lo dirige a realizar depósito y no al menú de opciones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Cuando el usuario ve su estado de cuenta no tiene una opción para regresar al menú de opciones</w:t>
                  </w:r>
                </w:p>
                <w:p w:rsidR="00627430" w:rsidRPr="00F92487" w:rsidRDefault="00627430" w:rsidP="003B5C53">
                  <w:pPr>
                    <w:pStyle w:val="Prrafodelista"/>
                    <w:numPr>
                      <w:ilvl w:val="0"/>
                      <w:numId w:val="19"/>
                    </w:numPr>
                  </w:pPr>
                  <w:r w:rsidRPr="00F92487">
                    <w:t>Esta la opción de depositar cuando en un cajero automático no se puede hacer eso.</w:t>
                  </w:r>
                </w:p>
                <w:p w:rsidR="00627430" w:rsidRPr="00F92487" w:rsidRDefault="00627430" w:rsidP="003B5C53">
                  <w:pPr>
                    <w:pStyle w:val="Cierre"/>
                  </w:pPr>
                  <w:sdt>
                    <w:sdtPr>
                      <w:alias w:val="Atentamente:"/>
                      <w:tag w:val="Atentamente:"/>
                      <w:id w:val="322403848"/>
                      <w:placeholder>
                        <w:docPart w:val="891F926854DB4E58B2D78EFA4C69A9D6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F92487">
                        <w:rPr>
                          <w:lang w:bidi="es-ES"/>
                        </w:rPr>
                        <w:t>Atentamente</w:t>
                      </w:r>
                    </w:sdtContent>
                  </w:sdt>
                  <w:r w:rsidRPr="00F92487">
                    <w:rPr>
                      <w:lang w:bidi="es-ES"/>
                    </w:rPr>
                    <w:t>,</w:t>
                  </w:r>
                </w:p>
                <w:sdt>
                  <w:sdtPr>
                    <w:alias w:val="Escriba su nombre:"/>
                    <w:tag w:val="Escriba su nombre:"/>
                    <w:id w:val="1155642742"/>
                    <w:placeholder>
                      <w:docPart w:val="DFFBF938A39A4527B58DA06B847357F9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Content>
                    <w:p w:rsidR="00627430" w:rsidRPr="00F92487" w:rsidRDefault="00627430" w:rsidP="003B5C53">
                      <w:pPr>
                        <w:pStyle w:val="Firma"/>
                      </w:pPr>
                      <w:r w:rsidRPr="00F92487">
                        <w:t>El Cafecito</w:t>
                      </w:r>
                    </w:p>
                  </w:sdtContent>
                </w:sdt>
              </w:tc>
            </w:tr>
          </w:tbl>
          <w:p w:rsidR="00627430" w:rsidRPr="00A85B6F" w:rsidRDefault="00627430" w:rsidP="003B5C53"/>
        </w:tc>
        <w:tc>
          <w:tcPr>
            <w:tcW w:w="4452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627430" w:rsidRPr="00A85B6F" w:rsidTr="00F92487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FFFF" w:themeFill="background1"/>
                  <w:tcMar>
                    <w:top w:w="0" w:type="dxa"/>
                  </w:tcMar>
                </w:tcPr>
                <w:p w:rsidR="00627430" w:rsidRPr="00A85B6F" w:rsidRDefault="00627430" w:rsidP="003B5C53">
                  <w:pPr>
                    <w:pStyle w:val="Ttulo1"/>
                  </w:pPr>
                  <w:r>
                    <w:rPr>
                      <w:noProof/>
                      <w:lang w:eastAsia="es-ES"/>
                    </w:rPr>
                    <w:drawing>
                      <wp:anchor distT="0" distB="0" distL="114300" distR="114300" simplePos="0" relativeHeight="251677696" behindDoc="0" locked="0" layoutInCell="1" allowOverlap="1">
                        <wp:simplePos x="0" y="0"/>
                        <wp:positionH relativeFrom="column">
                          <wp:posOffset>383493</wp:posOffset>
                        </wp:positionH>
                        <wp:positionV relativeFrom="paragraph">
                          <wp:posOffset>271202</wp:posOffset>
                        </wp:positionV>
                        <wp:extent cx="1583055" cy="1543685"/>
                        <wp:effectExtent l="0" t="0" r="0" b="0"/>
                        <wp:wrapSquare wrapText="bothSides"/>
                        <wp:docPr id="10" name="Imagen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Sin título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3055" cy="1543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:rsidR="00627430" w:rsidRPr="00FC03C6" w:rsidRDefault="00627430" w:rsidP="00FC03C6">
                  <w:pPr>
                    <w:pStyle w:val="Ttulo2"/>
                  </w:pPr>
                </w:p>
                <w:p w:rsidR="00627430" w:rsidRPr="00FC03C6" w:rsidRDefault="00627430" w:rsidP="00FC03C6">
                  <w:pPr>
                    <w:pStyle w:val="Ttulo2"/>
                  </w:pPr>
                </w:p>
                <w:p w:rsidR="00627430" w:rsidRPr="00FC03C6" w:rsidRDefault="00627430" w:rsidP="00FC03C6">
                  <w:pPr>
                    <w:pStyle w:val="Ttulo2"/>
                  </w:pPr>
                </w:p>
                <w:p w:rsidR="00627430" w:rsidRPr="00FC03C6" w:rsidRDefault="00627430" w:rsidP="003B5C53">
                  <w:pPr>
                    <w:pStyle w:val="Ttulo2"/>
                  </w:pPr>
                </w:p>
              </w:tc>
            </w:tr>
          </w:tbl>
          <w:p w:rsidR="00627430" w:rsidRPr="00A85B6F" w:rsidRDefault="00627430" w:rsidP="003B5C53"/>
        </w:tc>
      </w:tr>
    </w:tbl>
    <w:p w:rsidR="00627430" w:rsidRDefault="00627430" w:rsidP="00FC03C6">
      <w:pPr>
        <w:sectPr w:rsidR="00627430" w:rsidSect="00627430">
          <w:footerReference w:type="default" r:id="rId29"/>
          <w:headerReference w:type="first" r:id="rId30"/>
          <w:pgSz w:w="11906" w:h="16838" w:code="9"/>
          <w:pgMar w:top="792" w:right="792" w:bottom="792" w:left="792" w:header="792" w:footer="576" w:gutter="0"/>
          <w:pgNumType w:start="1"/>
          <w:cols w:space="720"/>
          <w:titlePg/>
          <w:docGrid w:linePitch="360"/>
        </w:sectPr>
      </w:pPr>
    </w:p>
    <w:p w:rsidR="00627430" w:rsidRPr="00FC03C6" w:rsidRDefault="00627430" w:rsidP="00FC03C6"/>
    <w:sectPr w:rsidR="00627430" w:rsidRPr="00FC03C6" w:rsidSect="00627430">
      <w:footerReference w:type="default" r:id="rId31"/>
      <w:headerReference w:type="first" r:id="rId32"/>
      <w:type w:val="continuous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2F2" w:rsidRDefault="004272F2" w:rsidP="004A7542">
      <w:pPr>
        <w:spacing w:after="0" w:line="240" w:lineRule="auto"/>
      </w:pPr>
      <w:r>
        <w:separator/>
      </w:r>
    </w:p>
  </w:endnote>
  <w:endnote w:type="continuationSeparator" w:id="0">
    <w:p w:rsidR="004272F2" w:rsidRDefault="004272F2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7282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430" w:rsidRDefault="00627430" w:rsidP="003B5C53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83040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430" w:rsidRDefault="00627430" w:rsidP="003B5C53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5C53" w:rsidRDefault="003B5C53" w:rsidP="003B5C53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0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49902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430" w:rsidRDefault="00627430" w:rsidP="003B5C53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42763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430" w:rsidRDefault="00627430" w:rsidP="003B5C53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83539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430" w:rsidRDefault="00627430" w:rsidP="003B5C53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4172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430" w:rsidRDefault="00627430" w:rsidP="003B5C53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68617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430" w:rsidRDefault="00627430" w:rsidP="003B5C53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5059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430" w:rsidRDefault="00627430" w:rsidP="003B5C53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21160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430" w:rsidRDefault="00627430" w:rsidP="003B5C53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75056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430" w:rsidRDefault="00627430" w:rsidP="003B5C53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2F2" w:rsidRDefault="004272F2" w:rsidP="004A7542">
      <w:pPr>
        <w:spacing w:after="0" w:line="240" w:lineRule="auto"/>
      </w:pPr>
      <w:r>
        <w:separator/>
      </w:r>
    </w:p>
  </w:footnote>
  <w:footnote w:type="continuationSeparator" w:id="0">
    <w:p w:rsidR="004272F2" w:rsidRDefault="004272F2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Escriba su nombre:"/>
      <w:tag w:val="Escriba su nombre:"/>
      <w:id w:val="95218272"/>
      <w:placeholder>
        <w:docPart w:val="2B44FD6773FA46ADABD084C3075D4EC5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/>
    </w:sdtPr>
    <w:sdtContent>
      <w:p w:rsidR="00627430" w:rsidRDefault="00627430" w:rsidP="00B448CC">
        <w:pPr>
          <w:pStyle w:val="Encabezado"/>
        </w:pPr>
        <w:r>
          <w:t>El Cafecito</w:t>
        </w:r>
      </w:p>
    </w:sdtContent>
  </w:sdt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Escriba su nombre:"/>
      <w:tag w:val="Escriba su nombre:"/>
      <w:id w:val="-704098185"/>
      <w:placeholder>
        <w:docPart w:val="2B44FD6773FA46ADABD084C3075D4EC5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/>
    </w:sdtPr>
    <w:sdtContent>
      <w:p w:rsidR="00627430" w:rsidRDefault="00627430" w:rsidP="00B448CC">
        <w:pPr>
          <w:pStyle w:val="Encabezado"/>
        </w:pPr>
        <w:r>
          <w:t>El Cafecito</w:t>
        </w:r>
      </w:p>
    </w:sdtContent>
  </w:sdt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Escriba su nombre:"/>
      <w:tag w:val="Escriba su nombre:"/>
      <w:id w:val="894705151"/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/>
    </w:sdtPr>
    <w:sdtContent>
      <w:p w:rsidR="003B5C53" w:rsidRDefault="003B5C53" w:rsidP="00B448CC">
        <w:pPr>
          <w:pStyle w:val="Encabezado"/>
        </w:pPr>
        <w:r>
          <w:t>El Cafecito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Escriba su nombre:"/>
      <w:tag w:val="Escriba su nombre:"/>
      <w:id w:val="-1853943859"/>
      <w:placeholder>
        <w:docPart w:val="2B44FD6773FA46ADABD084C3075D4EC5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/>
    </w:sdtPr>
    <w:sdtContent>
      <w:p w:rsidR="00627430" w:rsidRDefault="00627430" w:rsidP="00B448CC">
        <w:pPr>
          <w:pStyle w:val="Encabezado"/>
        </w:pPr>
        <w:r>
          <w:t>El Cafecito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Escriba su nombre:"/>
      <w:tag w:val="Escriba su nombre:"/>
      <w:id w:val="1570465450"/>
      <w:placeholder>
        <w:docPart w:val="2B44FD6773FA46ADABD084C3075D4EC5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/>
    </w:sdtPr>
    <w:sdtContent>
      <w:p w:rsidR="00627430" w:rsidRDefault="00627430" w:rsidP="00B448CC">
        <w:pPr>
          <w:pStyle w:val="Encabezado"/>
        </w:pPr>
        <w:r>
          <w:t>El Cafecito</w: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Escriba su nombre:"/>
      <w:tag w:val="Escriba su nombre:"/>
      <w:id w:val="-918557826"/>
      <w:placeholder>
        <w:docPart w:val="2B44FD6773FA46ADABD084C3075D4EC5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/>
    </w:sdtPr>
    <w:sdtContent>
      <w:p w:rsidR="00627430" w:rsidRDefault="00627430" w:rsidP="00B448CC">
        <w:pPr>
          <w:pStyle w:val="Encabezado"/>
        </w:pPr>
        <w:r>
          <w:t>El Cafecito</w:t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Escriba su nombre:"/>
      <w:tag w:val="Escriba su nombre:"/>
      <w:id w:val="-1601020872"/>
      <w:placeholder>
        <w:docPart w:val="2B44FD6773FA46ADABD084C3075D4EC5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/>
    </w:sdtPr>
    <w:sdtContent>
      <w:p w:rsidR="00627430" w:rsidRDefault="00627430" w:rsidP="00B448CC">
        <w:pPr>
          <w:pStyle w:val="Encabezado"/>
        </w:pPr>
        <w:r>
          <w:t>El Cafecito</w:t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Escriba su nombre:"/>
      <w:tag w:val="Escriba su nombre:"/>
      <w:id w:val="-1515220659"/>
      <w:placeholder>
        <w:docPart w:val="2B44FD6773FA46ADABD084C3075D4EC5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/>
    </w:sdtPr>
    <w:sdtContent>
      <w:p w:rsidR="00627430" w:rsidRDefault="00627430" w:rsidP="00B448CC">
        <w:pPr>
          <w:pStyle w:val="Encabezado"/>
        </w:pPr>
        <w:r>
          <w:t>El Cafecito</w:t>
        </w:r>
      </w:p>
    </w:sdtContent>
  </w:sdt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Escriba su nombre:"/>
      <w:tag w:val="Escriba su nombre:"/>
      <w:id w:val="2134207569"/>
      <w:placeholder>
        <w:docPart w:val="2B44FD6773FA46ADABD084C3075D4EC5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/>
    </w:sdtPr>
    <w:sdtContent>
      <w:p w:rsidR="00627430" w:rsidRDefault="00627430" w:rsidP="00B448CC">
        <w:pPr>
          <w:pStyle w:val="Encabezado"/>
        </w:pPr>
        <w:r>
          <w:t>El Cafecito</w:t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Escriba su nombre:"/>
      <w:tag w:val="Escriba su nombre:"/>
      <w:id w:val="-379096068"/>
      <w:placeholder>
        <w:docPart w:val="2B44FD6773FA46ADABD084C3075D4EC5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/>
    </w:sdtPr>
    <w:sdtContent>
      <w:p w:rsidR="00627430" w:rsidRDefault="00627430" w:rsidP="00B448CC">
        <w:pPr>
          <w:pStyle w:val="Encabezado"/>
        </w:pPr>
        <w:r>
          <w:t>El Cafecito</w:t>
        </w:r>
      </w:p>
    </w:sdtContent>
  </w:sdt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Escriba su nombre:"/>
      <w:tag w:val="Escriba su nombre:"/>
      <w:id w:val="1605689015"/>
      <w:placeholder>
        <w:docPart w:val="2B44FD6773FA46ADABD084C3075D4EC5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/>
    </w:sdtPr>
    <w:sdtContent>
      <w:p w:rsidR="00627430" w:rsidRDefault="00627430" w:rsidP="00B448CC">
        <w:pPr>
          <w:pStyle w:val="Encabezado"/>
        </w:pPr>
        <w:r>
          <w:t>El Cafecito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1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1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1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1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1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1">
    <w:nsid w:val="26401508"/>
    <w:multiLevelType w:val="hybridMultilevel"/>
    <w:tmpl w:val="17AEE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1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1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1">
    <w:nsid w:val="4B036815"/>
    <w:multiLevelType w:val="multilevel"/>
    <w:tmpl w:val="E532429C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1">
    <w:nsid w:val="4F4D037D"/>
    <w:multiLevelType w:val="multilevel"/>
    <w:tmpl w:val="552E29B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1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1">
    <w:nsid w:val="5C8642A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7"/>
  </w:num>
  <w:num w:numId="3">
    <w:abstractNumId w:val="10"/>
  </w:num>
  <w:num w:numId="4">
    <w:abstractNumId w:val="13"/>
  </w:num>
  <w:num w:numId="5">
    <w:abstractNumId w:val="11"/>
  </w:num>
  <w:num w:numId="6">
    <w:abstractNumId w:val="15"/>
  </w:num>
  <w:num w:numId="7">
    <w:abstractNumId w:val="14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C53"/>
    <w:rsid w:val="00011C73"/>
    <w:rsid w:val="00047EBB"/>
    <w:rsid w:val="000B7692"/>
    <w:rsid w:val="000E568C"/>
    <w:rsid w:val="000F138F"/>
    <w:rsid w:val="00210152"/>
    <w:rsid w:val="00293B83"/>
    <w:rsid w:val="002D075C"/>
    <w:rsid w:val="003160AF"/>
    <w:rsid w:val="003B5C53"/>
    <w:rsid w:val="004272F2"/>
    <w:rsid w:val="004A7542"/>
    <w:rsid w:val="0059680C"/>
    <w:rsid w:val="005C0304"/>
    <w:rsid w:val="005C737A"/>
    <w:rsid w:val="00627430"/>
    <w:rsid w:val="006A3CE7"/>
    <w:rsid w:val="00714C1D"/>
    <w:rsid w:val="008901F5"/>
    <w:rsid w:val="0090635C"/>
    <w:rsid w:val="009A61FA"/>
    <w:rsid w:val="00B01A16"/>
    <w:rsid w:val="00B077D9"/>
    <w:rsid w:val="00B448CC"/>
    <w:rsid w:val="00BA1C17"/>
    <w:rsid w:val="00ED4969"/>
    <w:rsid w:val="00F92487"/>
    <w:rsid w:val="00FC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85C37"/>
  <w15:chartTrackingRefBased/>
  <w15:docId w15:val="{FFFC46EB-4611-4EB5-AE4F-4E489510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s-ES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38F"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10152"/>
    <w:pPr>
      <w:keepNext/>
      <w:keepLines/>
      <w:spacing w:before="360"/>
      <w:contextualSpacing/>
      <w:jc w:val="center"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03C6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13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21015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03C6"/>
    <w:rPr>
      <w:rFonts w:asciiTheme="majorHAnsi" w:eastAsiaTheme="majorEastAsia" w:hAnsiTheme="majorHAnsi" w:cstheme="majorBidi"/>
      <w:b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C03C6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  <w:jc w:val="center"/>
    </w:pPr>
    <w:rPr>
      <w:caps/>
      <w:color w:val="404040" w:themeColor="text1" w:themeTint="BF"/>
      <w:spacing w:val="80"/>
      <w:sz w:val="46"/>
    </w:rPr>
  </w:style>
  <w:style w:type="character" w:customStyle="1" w:styleId="EncabezadoCar">
    <w:name w:val="Encabezado Car"/>
    <w:basedOn w:val="Fuentedeprrafopredeter"/>
    <w:link w:val="Encabezado"/>
    <w:uiPriority w:val="99"/>
    <w:rsid w:val="00FC03C6"/>
    <w:rPr>
      <w:caps/>
      <w:color w:val="404040" w:themeColor="text1" w:themeTint="BF"/>
      <w:spacing w:val="80"/>
      <w:sz w:val="46"/>
    </w:rPr>
  </w:style>
  <w:style w:type="paragraph" w:styleId="Piedepgina">
    <w:name w:val="footer"/>
    <w:basedOn w:val="Normal"/>
    <w:link w:val="PiedepginaCar"/>
    <w:uiPriority w:val="99"/>
    <w:unhideWhenUsed/>
    <w:rsid w:val="00FC03C6"/>
    <w:pPr>
      <w:spacing w:after="0"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3C6"/>
  </w:style>
  <w:style w:type="paragraph" w:styleId="Sinespaciad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cterdegrfico"/>
    <w:uiPriority w:val="10"/>
    <w:qFormat/>
    <w:rsid w:val="004A7542"/>
  </w:style>
  <w:style w:type="character" w:customStyle="1" w:styleId="Carcterdegrfico">
    <w:name w:val="Carácter de gráfico"/>
    <w:basedOn w:val="Fuentedeprrafopredeter"/>
    <w:link w:val="Grfico"/>
    <w:uiPriority w:val="10"/>
    <w:rsid w:val="004A7542"/>
  </w:style>
  <w:style w:type="character" w:styleId="Textodelmarcadordeposicin">
    <w:name w:val="Placeholder Text"/>
    <w:basedOn w:val="Fuentedeprrafopredeter"/>
    <w:uiPriority w:val="99"/>
    <w:semiHidden/>
    <w:rsid w:val="004A7542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D075C"/>
    <w:rPr>
      <w:i/>
      <w:iCs/>
      <w:color w:val="806000" w:themeColor="accent4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D075C"/>
    <w:rPr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75C"/>
    <w:rPr>
      <w:rFonts w:ascii="Segoe UI" w:hAnsi="Segoe UI" w:cs="Segoe UI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D075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D075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75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7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75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075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D075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075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5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D075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D075C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12"/>
    <w:qFormat/>
    <w:rsid w:val="00FC03C6"/>
    <w:pPr>
      <w:spacing w:after="120"/>
    </w:pPr>
  </w:style>
  <w:style w:type="character" w:customStyle="1" w:styleId="SaludoCar">
    <w:name w:val="Saludo Car"/>
    <w:basedOn w:val="Fuentedeprrafopredeter"/>
    <w:link w:val="Saludo"/>
    <w:uiPriority w:val="12"/>
    <w:rsid w:val="00FC03C6"/>
  </w:style>
  <w:style w:type="paragraph" w:styleId="Cierre">
    <w:name w:val="Closing"/>
    <w:basedOn w:val="Normal"/>
    <w:next w:val="Firma"/>
    <w:link w:val="CierreCar"/>
    <w:uiPriority w:val="13"/>
    <w:qFormat/>
    <w:rsid w:val="00FC03C6"/>
    <w:pPr>
      <w:spacing w:before="360" w:after="120"/>
      <w:contextualSpacing/>
    </w:pPr>
  </w:style>
  <w:style w:type="character" w:customStyle="1" w:styleId="CierreCar">
    <w:name w:val="Cierre Car"/>
    <w:basedOn w:val="Fuentedeprrafopredeter"/>
    <w:link w:val="Cierre"/>
    <w:uiPriority w:val="13"/>
    <w:rsid w:val="00FC03C6"/>
  </w:style>
  <w:style w:type="paragraph" w:styleId="Firma">
    <w:name w:val="Signature"/>
    <w:basedOn w:val="Normal"/>
    <w:next w:val="Normal"/>
    <w:link w:val="FirmaCar"/>
    <w:uiPriority w:val="14"/>
    <w:qFormat/>
    <w:rsid w:val="00FC03C6"/>
    <w:pPr>
      <w:spacing w:after="120" w:line="240" w:lineRule="auto"/>
    </w:pPr>
  </w:style>
  <w:style w:type="character" w:customStyle="1" w:styleId="FirmaCar">
    <w:name w:val="Firma Car"/>
    <w:basedOn w:val="Fuentedeprrafopredeter"/>
    <w:link w:val="Firma"/>
    <w:uiPriority w:val="14"/>
    <w:rsid w:val="00FC03C6"/>
  </w:style>
  <w:style w:type="paragraph" w:styleId="Fecha">
    <w:name w:val="Date"/>
    <w:basedOn w:val="Normal"/>
    <w:next w:val="Normal"/>
    <w:link w:val="FechaCar"/>
    <w:uiPriority w:val="11"/>
    <w:qFormat/>
    <w:rsid w:val="00FC03C6"/>
    <w:pPr>
      <w:spacing w:after="560"/>
    </w:pPr>
  </w:style>
  <w:style w:type="character" w:customStyle="1" w:styleId="FechaCar">
    <w:name w:val="Fecha Car"/>
    <w:basedOn w:val="Fuentedeprrafopredeter"/>
    <w:link w:val="Fecha"/>
    <w:uiPriority w:val="11"/>
    <w:rsid w:val="00FC03C6"/>
  </w:style>
  <w:style w:type="character" w:customStyle="1" w:styleId="Ttulo9Car">
    <w:name w:val="Título 9 Car"/>
    <w:basedOn w:val="Fuentedeprrafopredeter"/>
    <w:link w:val="Ttulo9"/>
    <w:uiPriority w:val="9"/>
    <w:semiHidden/>
    <w:rsid w:val="000F138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F138F"/>
    <w:pPr>
      <w:spacing w:after="200" w:line="240" w:lineRule="auto"/>
    </w:pPr>
    <w:rPr>
      <w:i/>
      <w:iCs/>
      <w:szCs w:val="18"/>
    </w:rPr>
  </w:style>
  <w:style w:type="paragraph" w:styleId="Prrafodelista">
    <w:name w:val="List Paragraph"/>
    <w:basedOn w:val="Normal"/>
    <w:uiPriority w:val="34"/>
    <w:unhideWhenUsed/>
    <w:qFormat/>
    <w:rsid w:val="003B5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26" Type="http://schemas.openxmlformats.org/officeDocument/2006/relationships/header" Target="header8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34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header" Target="header9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openxmlformats.org/officeDocument/2006/relationships/header" Target="header6.xml"/><Relationship Id="rId27" Type="http://schemas.openxmlformats.org/officeDocument/2006/relationships/footer" Target="footer9.xml"/><Relationship Id="rId30" Type="http://schemas.openxmlformats.org/officeDocument/2006/relationships/header" Target="header10.xml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.lcr\AppData\Roaming\Microsoft\Plantillas\Carta%20de%20presentaci&#243;n%20impoluta%20dise&#241;ada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3BACF8F71D4734942486901D91D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B664B-9F36-44C2-A267-283715E43B43}"/>
      </w:docPartPr>
      <w:docPartBody>
        <w:p w:rsidR="00000000" w:rsidRDefault="001C1842" w:rsidP="001C1842">
          <w:pPr>
            <w:pStyle w:val="223BACF8F71D4734942486901D91D672"/>
          </w:pPr>
          <w:r>
            <w:rPr>
              <w:lang w:bidi="es-ES"/>
            </w:rPr>
            <w:t>Nombre del destinatario</w:t>
          </w:r>
        </w:p>
      </w:docPartBody>
    </w:docPart>
    <w:docPart>
      <w:docPartPr>
        <w:name w:val="ABB7A65EB4D64F1888FD619A11DC6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6E683-FEF8-42AD-8014-F02C996A6150}"/>
      </w:docPartPr>
      <w:docPartBody>
        <w:p w:rsidR="00000000" w:rsidRDefault="001C1842" w:rsidP="001C1842">
          <w:pPr>
            <w:pStyle w:val="ABB7A65EB4D64F1888FD619A11DC6F8D"/>
          </w:pPr>
          <w:r>
            <w:rPr>
              <w:lang w:bidi="es-ES"/>
            </w:rPr>
            <w:t>Atentamente</w:t>
          </w:r>
        </w:p>
      </w:docPartBody>
    </w:docPart>
    <w:docPart>
      <w:docPartPr>
        <w:name w:val="66D56AC0E694451FA595359A55BAF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50971-AE76-4C47-ACB1-C4A75D0FED92}"/>
      </w:docPartPr>
      <w:docPartBody>
        <w:p w:rsidR="00000000" w:rsidRDefault="001C1842" w:rsidP="001C1842">
          <w:pPr>
            <w:pStyle w:val="66D56AC0E694451FA595359A55BAFF53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F666CF6E6B9C419FB1952B707BE1D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929A3-E627-4E2C-A8ED-C35C22888043}"/>
      </w:docPartPr>
      <w:docPartBody>
        <w:p w:rsidR="00000000" w:rsidRDefault="001C1842" w:rsidP="001C1842">
          <w:pPr>
            <w:pStyle w:val="F666CF6E6B9C419FB1952B707BE1DABD"/>
          </w:pPr>
          <w:r>
            <w:rPr>
              <w:lang w:bidi="es-ES"/>
            </w:rPr>
            <w:t>Nombre del destinatario</w:t>
          </w:r>
        </w:p>
      </w:docPartBody>
    </w:docPart>
    <w:docPart>
      <w:docPartPr>
        <w:name w:val="C00521554FC44BD2B73F351F57D5A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7DAD4-E16B-4AE6-A530-EEB17ECABB43}"/>
      </w:docPartPr>
      <w:docPartBody>
        <w:p w:rsidR="00000000" w:rsidRDefault="001C1842" w:rsidP="001C1842">
          <w:pPr>
            <w:pStyle w:val="C00521554FC44BD2B73F351F57D5A842"/>
          </w:pPr>
          <w:r>
            <w:rPr>
              <w:lang w:bidi="es-ES"/>
            </w:rPr>
            <w:t>Atentamente</w:t>
          </w:r>
        </w:p>
      </w:docPartBody>
    </w:docPart>
    <w:docPart>
      <w:docPartPr>
        <w:name w:val="5E57DCC2A0EA47739D349F74A3164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5C57D-596F-477E-A513-8A41F449B6F5}"/>
      </w:docPartPr>
      <w:docPartBody>
        <w:p w:rsidR="00000000" w:rsidRDefault="001C1842" w:rsidP="001C1842">
          <w:pPr>
            <w:pStyle w:val="5E57DCC2A0EA47739D349F74A31647F1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4BC8D3C4EE614A5495E3C59A84C74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0065D-7691-4AA3-942B-2FC60A219D16}"/>
      </w:docPartPr>
      <w:docPartBody>
        <w:p w:rsidR="00000000" w:rsidRDefault="001C1842" w:rsidP="001C1842">
          <w:pPr>
            <w:pStyle w:val="4BC8D3C4EE614A5495E3C59A84C743C1"/>
          </w:pPr>
          <w:r>
            <w:rPr>
              <w:lang w:bidi="es-ES"/>
            </w:rPr>
            <w:t>Nombre del destinatario</w:t>
          </w:r>
        </w:p>
      </w:docPartBody>
    </w:docPart>
    <w:docPart>
      <w:docPartPr>
        <w:name w:val="5583CA1B96EB44B1A34F346B7DEA3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EFBCD-3708-4F98-B48A-F88D20F972AA}"/>
      </w:docPartPr>
      <w:docPartBody>
        <w:p w:rsidR="00000000" w:rsidRDefault="001C1842" w:rsidP="001C1842">
          <w:pPr>
            <w:pStyle w:val="5583CA1B96EB44B1A34F346B7DEA3BB8"/>
          </w:pPr>
          <w:r>
            <w:rPr>
              <w:lang w:bidi="es-ES"/>
            </w:rPr>
            <w:t>Atentamente</w:t>
          </w:r>
        </w:p>
      </w:docPartBody>
    </w:docPart>
    <w:docPart>
      <w:docPartPr>
        <w:name w:val="4D603D69842F417196547D098F82A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9546F-FB58-4D07-9CF5-53F37D96F535}"/>
      </w:docPartPr>
      <w:docPartBody>
        <w:p w:rsidR="00000000" w:rsidRDefault="001C1842" w:rsidP="001C1842">
          <w:pPr>
            <w:pStyle w:val="4D603D69842F417196547D098F82AB53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01FE063269454ABD8601FD647F37E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88771-DACD-46D3-A60D-6F271C7F70F8}"/>
      </w:docPartPr>
      <w:docPartBody>
        <w:p w:rsidR="00000000" w:rsidRDefault="001C1842" w:rsidP="001C1842">
          <w:pPr>
            <w:pStyle w:val="01FE063269454ABD8601FD647F37E1D9"/>
          </w:pPr>
          <w:r>
            <w:rPr>
              <w:lang w:bidi="es-ES"/>
            </w:rPr>
            <w:t>Nombre del destinatario</w:t>
          </w:r>
        </w:p>
      </w:docPartBody>
    </w:docPart>
    <w:docPart>
      <w:docPartPr>
        <w:name w:val="5C845D76C83E451B8440D62DBF0CD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61446-08CF-4788-BA0D-BAB8D7C6759D}"/>
      </w:docPartPr>
      <w:docPartBody>
        <w:p w:rsidR="00000000" w:rsidRDefault="001C1842" w:rsidP="001C1842">
          <w:pPr>
            <w:pStyle w:val="5C845D76C83E451B8440D62DBF0CDE2A"/>
          </w:pPr>
          <w:r>
            <w:rPr>
              <w:lang w:bidi="es-ES"/>
            </w:rPr>
            <w:t>Atentamente</w:t>
          </w:r>
        </w:p>
      </w:docPartBody>
    </w:docPart>
    <w:docPart>
      <w:docPartPr>
        <w:name w:val="FA1F35E12D4341DC80C1FD066C03B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8EB65-048E-486E-A967-41DA137D4C17}"/>
      </w:docPartPr>
      <w:docPartBody>
        <w:p w:rsidR="00000000" w:rsidRDefault="001C1842" w:rsidP="001C1842">
          <w:pPr>
            <w:pStyle w:val="FA1F35E12D4341DC80C1FD066C03B24B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FBBF9FA361DD44909C50BE43901BB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68930-BD0F-4295-9C30-942B3F590D86}"/>
      </w:docPartPr>
      <w:docPartBody>
        <w:p w:rsidR="00000000" w:rsidRDefault="001C1842" w:rsidP="001C1842">
          <w:pPr>
            <w:pStyle w:val="FBBF9FA361DD44909C50BE43901BBF1E"/>
          </w:pPr>
          <w:r>
            <w:rPr>
              <w:lang w:bidi="es-ES"/>
            </w:rPr>
            <w:t>Nombre del destinatario</w:t>
          </w:r>
        </w:p>
      </w:docPartBody>
    </w:docPart>
    <w:docPart>
      <w:docPartPr>
        <w:name w:val="6C856F18D0B74980B9E4D85551741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5C069-65F1-4E0C-87AE-028895769156}"/>
      </w:docPartPr>
      <w:docPartBody>
        <w:p w:rsidR="00000000" w:rsidRDefault="001C1842" w:rsidP="001C1842">
          <w:pPr>
            <w:pStyle w:val="6C856F18D0B74980B9E4D85551741AFE"/>
          </w:pPr>
          <w:r>
            <w:rPr>
              <w:lang w:bidi="es-ES"/>
            </w:rPr>
            <w:t>Atentamente</w:t>
          </w:r>
        </w:p>
      </w:docPartBody>
    </w:docPart>
    <w:docPart>
      <w:docPartPr>
        <w:name w:val="2060DBA29E1A46A5803560730FAA9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A9365-442D-470B-85AC-AF535DEC646C}"/>
      </w:docPartPr>
      <w:docPartBody>
        <w:p w:rsidR="00000000" w:rsidRDefault="001C1842" w:rsidP="001C1842">
          <w:pPr>
            <w:pStyle w:val="2060DBA29E1A46A5803560730FAA978C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2B44FD6773FA46ADABD084C3075D4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78F77-FFBF-43B6-9062-FCB6CD6C659A}"/>
      </w:docPartPr>
      <w:docPartBody>
        <w:p w:rsidR="00000000" w:rsidRDefault="001C1842" w:rsidP="001C1842">
          <w:pPr>
            <w:pStyle w:val="2B44FD6773FA46ADABD084C3075D4EC5"/>
          </w:pPr>
          <w:r>
            <w:rPr>
              <w:lang w:bidi="es-ES"/>
            </w:rPr>
            <w:t>Nombre del destinatario</w:t>
          </w:r>
        </w:p>
      </w:docPartBody>
    </w:docPart>
    <w:docPart>
      <w:docPartPr>
        <w:name w:val="5885CB7991E546DA86236541621D3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0AD1C-A9EE-4183-BBCE-A4C3EAFB77F0}"/>
      </w:docPartPr>
      <w:docPartBody>
        <w:p w:rsidR="00000000" w:rsidRDefault="001C1842" w:rsidP="001C1842">
          <w:pPr>
            <w:pStyle w:val="5885CB7991E546DA86236541621D31D0"/>
          </w:pPr>
          <w:r>
            <w:rPr>
              <w:lang w:bidi="es-ES"/>
            </w:rPr>
            <w:t>Atentamente</w:t>
          </w:r>
        </w:p>
      </w:docPartBody>
    </w:docPart>
    <w:docPart>
      <w:docPartPr>
        <w:name w:val="94CCD50EFACD4AF0844F0F5F01741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CDE66-5022-4369-9C1E-600C5390F471}"/>
      </w:docPartPr>
      <w:docPartBody>
        <w:p w:rsidR="00000000" w:rsidRDefault="001C1842" w:rsidP="001C1842">
          <w:pPr>
            <w:pStyle w:val="94CCD50EFACD4AF0844F0F5F0174170B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406FEA2F3AF748FD83DF9E64CCBDC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41584-F281-42FB-9F51-0B9A4939F76F}"/>
      </w:docPartPr>
      <w:docPartBody>
        <w:p w:rsidR="00000000" w:rsidRDefault="001C1842" w:rsidP="001C1842">
          <w:pPr>
            <w:pStyle w:val="406FEA2F3AF748FD83DF9E64CCBDCAFE"/>
          </w:pPr>
          <w:r>
            <w:rPr>
              <w:lang w:bidi="es-ES"/>
            </w:rPr>
            <w:t>Nombre del destinatario</w:t>
          </w:r>
        </w:p>
      </w:docPartBody>
    </w:docPart>
    <w:docPart>
      <w:docPartPr>
        <w:name w:val="1115E3970B7345A38582806B6B6C4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8E701-98B5-4D69-9AFE-BCB7886964FC}"/>
      </w:docPartPr>
      <w:docPartBody>
        <w:p w:rsidR="00000000" w:rsidRDefault="001C1842" w:rsidP="001C1842">
          <w:pPr>
            <w:pStyle w:val="1115E3970B7345A38582806B6B6C49EF"/>
          </w:pPr>
          <w:r>
            <w:rPr>
              <w:lang w:bidi="es-ES"/>
            </w:rPr>
            <w:t>Atentamente</w:t>
          </w:r>
        </w:p>
      </w:docPartBody>
    </w:docPart>
    <w:docPart>
      <w:docPartPr>
        <w:name w:val="0E1DC2770D784AF19657EE925688B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06948-3E1B-4EC1-A8DC-30CFA73BA670}"/>
      </w:docPartPr>
      <w:docPartBody>
        <w:p w:rsidR="00000000" w:rsidRDefault="001C1842" w:rsidP="001C1842">
          <w:pPr>
            <w:pStyle w:val="0E1DC2770D784AF19657EE925688B6C5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665F517D169745FCA32C5D8C94C26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B7A19-CFEF-408C-8981-559447C34216}"/>
      </w:docPartPr>
      <w:docPartBody>
        <w:p w:rsidR="00000000" w:rsidRDefault="001C1842" w:rsidP="001C1842">
          <w:pPr>
            <w:pStyle w:val="665F517D169745FCA32C5D8C94C26CD0"/>
          </w:pPr>
          <w:r>
            <w:rPr>
              <w:lang w:bidi="es-ES"/>
            </w:rPr>
            <w:t>Nombre del destinatario</w:t>
          </w:r>
        </w:p>
      </w:docPartBody>
    </w:docPart>
    <w:docPart>
      <w:docPartPr>
        <w:name w:val="7D12A764B017456DA344CE1099CD5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D6295-AC32-4175-856B-249DA745EC47}"/>
      </w:docPartPr>
      <w:docPartBody>
        <w:p w:rsidR="00000000" w:rsidRDefault="001C1842" w:rsidP="001C1842">
          <w:pPr>
            <w:pStyle w:val="7D12A764B017456DA344CE1099CD5D40"/>
          </w:pPr>
          <w:r>
            <w:rPr>
              <w:lang w:bidi="es-ES"/>
            </w:rPr>
            <w:t>Atentamente</w:t>
          </w:r>
        </w:p>
      </w:docPartBody>
    </w:docPart>
    <w:docPart>
      <w:docPartPr>
        <w:name w:val="20669A427907467AB6484C2529051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AD43F-60B2-40DD-B59A-38B5EF6DB1E4}"/>
      </w:docPartPr>
      <w:docPartBody>
        <w:p w:rsidR="00000000" w:rsidRDefault="001C1842" w:rsidP="001C1842">
          <w:pPr>
            <w:pStyle w:val="20669A427907467AB6484C252905160B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C6C224EA6AAE4AC3B200EE3434351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D00EE-4ABB-41B0-BED8-E700F293E640}"/>
      </w:docPartPr>
      <w:docPartBody>
        <w:p w:rsidR="00000000" w:rsidRDefault="001C1842" w:rsidP="001C1842">
          <w:pPr>
            <w:pStyle w:val="C6C224EA6AAE4AC3B200EE34343519BD"/>
          </w:pPr>
          <w:r>
            <w:rPr>
              <w:lang w:bidi="es-ES"/>
            </w:rPr>
            <w:t>Nombre del destinatario</w:t>
          </w:r>
        </w:p>
      </w:docPartBody>
    </w:docPart>
    <w:docPart>
      <w:docPartPr>
        <w:name w:val="F6FDC3B69839442098C554F8DA7D4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A231-45E9-4CB1-89D5-A93CA222D97B}"/>
      </w:docPartPr>
      <w:docPartBody>
        <w:p w:rsidR="00000000" w:rsidRDefault="001C1842" w:rsidP="001C1842">
          <w:pPr>
            <w:pStyle w:val="F6FDC3B69839442098C554F8DA7D4EC8"/>
          </w:pPr>
          <w:r>
            <w:rPr>
              <w:lang w:bidi="es-ES"/>
            </w:rPr>
            <w:t>Atentamente</w:t>
          </w:r>
        </w:p>
      </w:docPartBody>
    </w:docPart>
    <w:docPart>
      <w:docPartPr>
        <w:name w:val="A466D340F4564AC3B5D091D6D8C2A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23137-6783-4042-81AB-BA118EAEED71}"/>
      </w:docPartPr>
      <w:docPartBody>
        <w:p w:rsidR="00000000" w:rsidRDefault="001C1842" w:rsidP="001C1842">
          <w:pPr>
            <w:pStyle w:val="A466D340F4564AC3B5D091D6D8C2A9D5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5DC29BAE481747179FDC591D2365D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8313B-B628-49FC-B42B-EEC564C55EB7}"/>
      </w:docPartPr>
      <w:docPartBody>
        <w:p w:rsidR="00000000" w:rsidRDefault="001C1842" w:rsidP="001C1842">
          <w:pPr>
            <w:pStyle w:val="5DC29BAE481747179FDC591D2365DEA7"/>
          </w:pPr>
          <w:r>
            <w:rPr>
              <w:lang w:bidi="es-ES"/>
            </w:rPr>
            <w:t>Nombre del destinatario</w:t>
          </w:r>
        </w:p>
      </w:docPartBody>
    </w:docPart>
    <w:docPart>
      <w:docPartPr>
        <w:name w:val="891F926854DB4E58B2D78EFA4C69A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E51BD-3FA6-45B6-965D-A2388DD786B9}"/>
      </w:docPartPr>
      <w:docPartBody>
        <w:p w:rsidR="00000000" w:rsidRDefault="001C1842" w:rsidP="001C1842">
          <w:pPr>
            <w:pStyle w:val="891F926854DB4E58B2D78EFA4C69A9D6"/>
          </w:pPr>
          <w:r>
            <w:rPr>
              <w:lang w:bidi="es-ES"/>
            </w:rPr>
            <w:t>Atentamente</w:t>
          </w:r>
        </w:p>
      </w:docPartBody>
    </w:docPart>
    <w:docPart>
      <w:docPartPr>
        <w:name w:val="DFFBF938A39A4527B58DA06B84735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F3127-1464-49DE-9B61-A237BDF0A3B8}"/>
      </w:docPartPr>
      <w:docPartBody>
        <w:p w:rsidR="00000000" w:rsidRDefault="001C1842" w:rsidP="001C1842">
          <w:pPr>
            <w:pStyle w:val="DFFBF938A39A4527B58DA06B847357F9"/>
          </w:pPr>
          <w:r>
            <w:rPr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842"/>
    <w:rsid w:val="001C1842"/>
    <w:rsid w:val="00B4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23BACF8F71D4734942486901D91D672">
    <w:name w:val="223BACF8F71D4734942486901D91D672"/>
    <w:rsid w:val="001C1842"/>
  </w:style>
  <w:style w:type="paragraph" w:customStyle="1" w:styleId="ABB7A65EB4D64F1888FD619A11DC6F8D">
    <w:name w:val="ABB7A65EB4D64F1888FD619A11DC6F8D"/>
    <w:rsid w:val="001C1842"/>
  </w:style>
  <w:style w:type="paragraph" w:customStyle="1" w:styleId="66D56AC0E694451FA595359A55BAFF53">
    <w:name w:val="66D56AC0E694451FA595359A55BAFF53"/>
    <w:rsid w:val="001C1842"/>
  </w:style>
  <w:style w:type="paragraph" w:customStyle="1" w:styleId="F666CF6E6B9C419FB1952B707BE1DABD">
    <w:name w:val="F666CF6E6B9C419FB1952B707BE1DABD"/>
    <w:rsid w:val="001C1842"/>
  </w:style>
  <w:style w:type="paragraph" w:customStyle="1" w:styleId="C00521554FC44BD2B73F351F57D5A842">
    <w:name w:val="C00521554FC44BD2B73F351F57D5A842"/>
    <w:rsid w:val="001C1842"/>
  </w:style>
  <w:style w:type="paragraph" w:customStyle="1" w:styleId="5E57DCC2A0EA47739D349F74A31647F1">
    <w:name w:val="5E57DCC2A0EA47739D349F74A31647F1"/>
    <w:rsid w:val="001C1842"/>
  </w:style>
  <w:style w:type="paragraph" w:customStyle="1" w:styleId="4BC8D3C4EE614A5495E3C59A84C743C1">
    <w:name w:val="4BC8D3C4EE614A5495E3C59A84C743C1"/>
    <w:rsid w:val="001C1842"/>
  </w:style>
  <w:style w:type="paragraph" w:customStyle="1" w:styleId="5583CA1B96EB44B1A34F346B7DEA3BB8">
    <w:name w:val="5583CA1B96EB44B1A34F346B7DEA3BB8"/>
    <w:rsid w:val="001C1842"/>
  </w:style>
  <w:style w:type="paragraph" w:customStyle="1" w:styleId="4D603D69842F417196547D098F82AB53">
    <w:name w:val="4D603D69842F417196547D098F82AB53"/>
    <w:rsid w:val="001C1842"/>
  </w:style>
  <w:style w:type="paragraph" w:customStyle="1" w:styleId="01FE063269454ABD8601FD647F37E1D9">
    <w:name w:val="01FE063269454ABD8601FD647F37E1D9"/>
    <w:rsid w:val="001C1842"/>
  </w:style>
  <w:style w:type="paragraph" w:customStyle="1" w:styleId="5C845D76C83E451B8440D62DBF0CDE2A">
    <w:name w:val="5C845D76C83E451B8440D62DBF0CDE2A"/>
    <w:rsid w:val="001C1842"/>
  </w:style>
  <w:style w:type="paragraph" w:customStyle="1" w:styleId="FA1F35E12D4341DC80C1FD066C03B24B">
    <w:name w:val="FA1F35E12D4341DC80C1FD066C03B24B"/>
    <w:rsid w:val="001C1842"/>
  </w:style>
  <w:style w:type="paragraph" w:customStyle="1" w:styleId="FBBF9FA361DD44909C50BE43901BBF1E">
    <w:name w:val="FBBF9FA361DD44909C50BE43901BBF1E"/>
    <w:rsid w:val="001C1842"/>
  </w:style>
  <w:style w:type="paragraph" w:customStyle="1" w:styleId="6C856F18D0B74980B9E4D85551741AFE">
    <w:name w:val="6C856F18D0B74980B9E4D85551741AFE"/>
    <w:rsid w:val="001C1842"/>
  </w:style>
  <w:style w:type="paragraph" w:customStyle="1" w:styleId="2060DBA29E1A46A5803560730FAA978C">
    <w:name w:val="2060DBA29E1A46A5803560730FAA978C"/>
    <w:rsid w:val="001C1842"/>
  </w:style>
  <w:style w:type="paragraph" w:customStyle="1" w:styleId="2B44FD6773FA46ADABD084C3075D4EC5">
    <w:name w:val="2B44FD6773FA46ADABD084C3075D4EC5"/>
    <w:rsid w:val="001C1842"/>
  </w:style>
  <w:style w:type="paragraph" w:customStyle="1" w:styleId="5885CB7991E546DA86236541621D31D0">
    <w:name w:val="5885CB7991E546DA86236541621D31D0"/>
    <w:rsid w:val="001C1842"/>
  </w:style>
  <w:style w:type="paragraph" w:customStyle="1" w:styleId="94CCD50EFACD4AF0844F0F5F0174170B">
    <w:name w:val="94CCD50EFACD4AF0844F0F5F0174170B"/>
    <w:rsid w:val="001C1842"/>
  </w:style>
  <w:style w:type="paragraph" w:customStyle="1" w:styleId="406FEA2F3AF748FD83DF9E64CCBDCAFE">
    <w:name w:val="406FEA2F3AF748FD83DF9E64CCBDCAFE"/>
    <w:rsid w:val="001C1842"/>
  </w:style>
  <w:style w:type="paragraph" w:customStyle="1" w:styleId="1115E3970B7345A38582806B6B6C49EF">
    <w:name w:val="1115E3970B7345A38582806B6B6C49EF"/>
    <w:rsid w:val="001C1842"/>
  </w:style>
  <w:style w:type="paragraph" w:customStyle="1" w:styleId="0E1DC2770D784AF19657EE925688B6C5">
    <w:name w:val="0E1DC2770D784AF19657EE925688B6C5"/>
    <w:rsid w:val="001C1842"/>
  </w:style>
  <w:style w:type="paragraph" w:customStyle="1" w:styleId="665F517D169745FCA32C5D8C94C26CD0">
    <w:name w:val="665F517D169745FCA32C5D8C94C26CD0"/>
    <w:rsid w:val="001C1842"/>
  </w:style>
  <w:style w:type="paragraph" w:customStyle="1" w:styleId="7D12A764B017456DA344CE1099CD5D40">
    <w:name w:val="7D12A764B017456DA344CE1099CD5D40"/>
    <w:rsid w:val="001C1842"/>
  </w:style>
  <w:style w:type="paragraph" w:customStyle="1" w:styleId="20669A427907467AB6484C252905160B">
    <w:name w:val="20669A427907467AB6484C252905160B"/>
    <w:rsid w:val="001C1842"/>
  </w:style>
  <w:style w:type="paragraph" w:customStyle="1" w:styleId="C6C224EA6AAE4AC3B200EE34343519BD">
    <w:name w:val="C6C224EA6AAE4AC3B200EE34343519BD"/>
    <w:rsid w:val="001C1842"/>
  </w:style>
  <w:style w:type="paragraph" w:customStyle="1" w:styleId="F6FDC3B69839442098C554F8DA7D4EC8">
    <w:name w:val="F6FDC3B69839442098C554F8DA7D4EC8"/>
    <w:rsid w:val="001C1842"/>
  </w:style>
  <w:style w:type="paragraph" w:customStyle="1" w:styleId="A466D340F4564AC3B5D091D6D8C2A9D5">
    <w:name w:val="A466D340F4564AC3B5D091D6D8C2A9D5"/>
    <w:rsid w:val="001C1842"/>
  </w:style>
  <w:style w:type="paragraph" w:customStyle="1" w:styleId="5DC29BAE481747179FDC591D2365DEA7">
    <w:name w:val="5DC29BAE481747179FDC591D2365DEA7"/>
    <w:rsid w:val="001C1842"/>
  </w:style>
  <w:style w:type="paragraph" w:customStyle="1" w:styleId="891F926854DB4E58B2D78EFA4C69A9D6">
    <w:name w:val="891F926854DB4E58B2D78EFA4C69A9D6"/>
    <w:rsid w:val="001C1842"/>
  </w:style>
  <w:style w:type="paragraph" w:customStyle="1" w:styleId="DFFBF938A39A4527B58DA06B847357F9">
    <w:name w:val="DFFBF938A39A4527B58DA06B847357F9"/>
    <w:rsid w:val="001C18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A7DA40-C0FC-4FC0-BAF6-52498A126ABD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B5BE4C5-48A7-48F1-9485-1DFC9BD998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81D6D8-B8B4-42A6-A2C1-5FD15E95B4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impoluta diseñada por MOO</Template>
  <TotalTime>1</TotalTime>
  <Pages>10</Pages>
  <Words>1162</Words>
  <Characters>6394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Liceo Canadiense Sede Roosevelt</dc:creator>
  <cp:keywords>El Cafecito</cp:keywords>
  <dc:description/>
  <cp:lastModifiedBy>Liceo Canadiense Sede Roosevelt</cp:lastModifiedBy>
  <cp:revision>1</cp:revision>
  <dcterms:created xsi:type="dcterms:W3CDTF">2024-03-15T18:18:00Z</dcterms:created>
  <dcterms:modified xsi:type="dcterms:W3CDTF">2024-03-15T18:19:00Z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